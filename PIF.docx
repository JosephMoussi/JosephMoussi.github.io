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8E3E" w14:textId="77777777" w:rsidR="00B537DC" w:rsidRDefault="00B537DC" w:rsidP="0028131A">
      <w:pPr>
        <w:shd w:val="clear" w:color="auto" w:fill="FFFFFF"/>
        <w:spacing w:before="240" w:after="96"/>
        <w:jc w:val="right"/>
        <w:outlineLvl w:val="3"/>
        <w:rPr>
          <w:rFonts w:ascii="Cambria" w:hAnsi="Cambria" w:cs="Arial"/>
          <w:b/>
          <w:bCs/>
          <w:color w:val="000000"/>
          <w:lang w:eastAsia="en-AU"/>
        </w:rPr>
      </w:pPr>
    </w:p>
    <w:p w14:paraId="75EDD02A" w14:textId="77777777" w:rsidR="00F97A11" w:rsidRDefault="00B32162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>
        <w:rPr>
          <w:rFonts w:ascii="Cambria" w:hAnsi="Cambria" w:cs="Arial"/>
          <w:b/>
          <w:bCs/>
          <w:color w:val="000000"/>
          <w:lang w:eastAsia="en-AU"/>
        </w:rPr>
        <w:t>I</w:t>
      </w:r>
      <w:r w:rsidR="00512ABD" w:rsidRPr="009D6747">
        <w:rPr>
          <w:rFonts w:ascii="Cambria" w:hAnsi="Cambria" w:cs="Arial"/>
          <w:b/>
          <w:bCs/>
          <w:color w:val="000000"/>
          <w:lang w:eastAsia="en-AU"/>
        </w:rPr>
        <w:t>NVITATION TO PARTICIPATE IN A RESEARCH PROJECT</w:t>
      </w:r>
    </w:p>
    <w:p w14:paraId="3F57CDD3" w14:textId="77777777" w:rsidR="00512ABD" w:rsidRPr="009D6747" w:rsidRDefault="00512ABD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 w:rsidRPr="009D6747">
        <w:rPr>
          <w:rFonts w:ascii="Cambria" w:hAnsi="Cambria" w:cs="Arial"/>
          <w:b/>
          <w:bCs/>
          <w:color w:val="000000"/>
          <w:lang w:eastAsia="en-AU"/>
        </w:rPr>
        <w:t xml:space="preserve">PARTICIPANT INFORMATION </w:t>
      </w:r>
    </w:p>
    <w:p w14:paraId="267FE727" w14:textId="77777777" w:rsidR="00512ABD" w:rsidRDefault="00512ABD" w:rsidP="00512ABD">
      <w:pPr>
        <w:rPr>
          <w:rFonts w:ascii="Cambria" w:hAnsi="Cambria"/>
          <w:color w:val="000000"/>
          <w:lang w:val="en-US"/>
        </w:rPr>
      </w:pPr>
    </w:p>
    <w:p w14:paraId="13D3924C" w14:textId="77777777" w:rsidR="00B32162" w:rsidRPr="009D6747" w:rsidRDefault="00B32162" w:rsidP="00512ABD">
      <w:pPr>
        <w:rPr>
          <w:rFonts w:ascii="Cambria" w:hAnsi="Cambria"/>
          <w:color w:val="000000"/>
          <w:lang w:val="en-US"/>
        </w:rPr>
      </w:pPr>
    </w:p>
    <w:p w14:paraId="36A019E5" w14:textId="2033E5CC" w:rsidR="00512ABD" w:rsidRPr="00F97A11" w:rsidRDefault="00B164C1" w:rsidP="00512ABD">
      <w:pPr>
        <w:rPr>
          <w:rFonts w:ascii="Cambria" w:hAnsi="Cambria" w:cs="Arial"/>
          <w:sz w:val="32"/>
          <w:szCs w:val="32"/>
        </w:rPr>
      </w:pPr>
      <w:commentRangeStart w:id="0"/>
      <w:r>
        <w:rPr>
          <w:rFonts w:ascii="Cambria" w:hAnsi="Cambria" w:cs="Arial"/>
          <w:b/>
          <w:sz w:val="32"/>
          <w:szCs w:val="32"/>
          <w:lang w:val="en-US"/>
        </w:rPr>
        <w:t>Example: U</w:t>
      </w:r>
      <w:r w:rsidR="005F47DD">
        <w:rPr>
          <w:rFonts w:ascii="Cambria" w:hAnsi="Cambria" w:cs="Arial"/>
          <w:b/>
          <w:sz w:val="32"/>
          <w:szCs w:val="32"/>
          <w:lang w:val="en-US"/>
        </w:rPr>
        <w:t>ser-</w:t>
      </w:r>
      <w:proofErr w:type="spellStart"/>
      <w:r w:rsidR="005F47DD">
        <w:rPr>
          <w:rFonts w:ascii="Cambria" w:hAnsi="Cambria" w:cs="Arial"/>
          <w:b/>
          <w:sz w:val="32"/>
          <w:szCs w:val="32"/>
          <w:lang w:val="en-US"/>
        </w:rPr>
        <w:t>Centred</w:t>
      </w:r>
      <w:proofErr w:type="spellEnd"/>
      <w:r w:rsidR="005F47DD">
        <w:rPr>
          <w:rFonts w:ascii="Cambria" w:hAnsi="Cambria" w:cs="Arial"/>
          <w:b/>
          <w:sz w:val="32"/>
          <w:szCs w:val="32"/>
          <w:lang w:val="en-US"/>
        </w:rPr>
        <w:t xml:space="preserve"> Survey in the</w:t>
      </w:r>
      <w:r w:rsidR="002149D0">
        <w:rPr>
          <w:rFonts w:ascii="Cambria" w:hAnsi="Cambria" w:cs="Arial"/>
          <w:b/>
          <w:sz w:val="32"/>
          <w:szCs w:val="32"/>
          <w:lang w:val="en-US"/>
        </w:rPr>
        <w:t xml:space="preserve"> RMIT Course Programming Studio 1</w:t>
      </w:r>
      <w:commentRangeEnd w:id="0"/>
      <w:r>
        <w:rPr>
          <w:rStyle w:val="CommentReference"/>
        </w:rPr>
        <w:commentReference w:id="0"/>
      </w:r>
    </w:p>
    <w:p w14:paraId="370E2715" w14:textId="77777777" w:rsidR="00512ABD" w:rsidRPr="009D6747" w:rsidRDefault="00512ABD" w:rsidP="00512ABD">
      <w:pPr>
        <w:rPr>
          <w:rFonts w:ascii="Cambria" w:hAnsi="Cambria" w:cs="Arial"/>
        </w:rPr>
      </w:pPr>
    </w:p>
    <w:p w14:paraId="34FE0FA5" w14:textId="77777777" w:rsidR="00F97A11" w:rsidRDefault="00512ABD" w:rsidP="00512ABD">
      <w:pPr>
        <w:rPr>
          <w:rFonts w:ascii="Cambria" w:hAnsi="Cambria" w:cs="Arial"/>
          <w:b/>
        </w:rPr>
      </w:pPr>
      <w:commentRangeStart w:id="1"/>
      <w:r w:rsidRPr="003122D1">
        <w:rPr>
          <w:rFonts w:ascii="Cambria" w:hAnsi="Cambria" w:cs="Arial"/>
          <w:b/>
        </w:rPr>
        <w:t>Chief Investigator</w:t>
      </w:r>
      <w:r w:rsidR="00B537DC">
        <w:rPr>
          <w:rFonts w:ascii="Cambria" w:hAnsi="Cambria" w:cs="Arial"/>
          <w:b/>
        </w:rPr>
        <w:t>s</w:t>
      </w:r>
      <w:r>
        <w:rPr>
          <w:rFonts w:ascii="Cambria" w:hAnsi="Cambria" w:cs="Arial"/>
          <w:b/>
        </w:rPr>
        <w:t xml:space="preserve">: </w:t>
      </w:r>
      <w:commentRangeEnd w:id="1"/>
      <w:r w:rsidR="00E753A1">
        <w:rPr>
          <w:rStyle w:val="CommentReference"/>
        </w:rPr>
        <w:commentReference w:id="1"/>
      </w:r>
    </w:p>
    <w:p w14:paraId="11AAFD91" w14:textId="77777777" w:rsidR="00F97A11" w:rsidRDefault="00F97A11" w:rsidP="00F91457">
      <w:pPr>
        <w:ind w:firstLine="720"/>
        <w:rPr>
          <w:rFonts w:ascii="Cambria" w:hAnsi="Cambria" w:cs="Arial"/>
        </w:rPr>
      </w:pPr>
    </w:p>
    <w:p w14:paraId="67CE683C" w14:textId="00959CC0" w:rsidR="00543D0A" w:rsidRDefault="00543D0A" w:rsidP="00543D0A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 w:rsidR="00B164C1"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 w:rsidR="00B164C1"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 w:rsidR="00B164C1">
        <w:rPr>
          <w:color w:val="000000"/>
          <w:lang w:val="en-US"/>
        </w:rPr>
        <w:t>Technologies</w:t>
      </w:r>
      <w:r w:rsidR="00030379">
        <w:rPr>
          <w:color w:val="000000"/>
          <w:lang w:val="en-US"/>
        </w:rPr>
        <w:t>,</w:t>
      </w:r>
      <w:r w:rsidR="00B164C1">
        <w:rPr>
          <w:color w:val="000000"/>
          <w:lang w:val="en-US"/>
        </w:rPr>
        <w:t xml:space="preserve">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</w:t>
      </w:r>
      <w:r w:rsidR="005F47DD">
        <w:rPr>
          <w:color w:val="000000"/>
          <w:lang w:val="en-US"/>
        </w:rPr>
        <w:t>;</w:t>
      </w:r>
      <w:proofErr w:type="gramEnd"/>
      <w:r w:rsidR="005F47DD">
        <w:rPr>
          <w:color w:val="000000"/>
          <w:lang w:val="en-US"/>
        </w:rPr>
        <w:t xml:space="preserve"> </w:t>
      </w:r>
    </w:p>
    <w:p w14:paraId="7481A75A" w14:textId="1ADE11C5" w:rsidR="00543D0A" w:rsidRPr="00543D0A" w:rsidRDefault="00543D0A" w:rsidP="00543D0A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12" w:history="1">
        <w:r w:rsidR="00B164C1" w:rsidRPr="00762A1A">
          <w:rPr>
            <w:rStyle w:val="Hyperlink"/>
            <w:lang w:val="en-US"/>
          </w:rPr>
          <w:t>timothy.wiley@rmit.edu.au</w:t>
        </w:r>
      </w:hyperlink>
      <w:r w:rsidR="00B164C1">
        <w:rPr>
          <w:color w:val="000000"/>
          <w:lang w:val="en-US"/>
        </w:rPr>
        <w:t xml:space="preserve"> </w:t>
      </w:r>
    </w:p>
    <w:p w14:paraId="2CFE1491" w14:textId="77777777" w:rsidR="002D3497" w:rsidRPr="00F91457" w:rsidRDefault="002D3497" w:rsidP="00F91457">
      <w:pPr>
        <w:ind w:firstLine="720"/>
        <w:rPr>
          <w:color w:val="000000"/>
          <w:lang w:val="en-US"/>
        </w:rPr>
      </w:pPr>
    </w:p>
    <w:p w14:paraId="2A67D5AB" w14:textId="77777777" w:rsidR="00B537DC" w:rsidRDefault="00B537DC" w:rsidP="00B537DC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Other Investigators:</w:t>
      </w:r>
    </w:p>
    <w:p w14:paraId="6C7CD689" w14:textId="77777777" w:rsidR="00B537DC" w:rsidRDefault="00B537DC" w:rsidP="002D3497">
      <w:pPr>
        <w:rPr>
          <w:rFonts w:ascii="Cambria" w:hAnsi="Cambria" w:cs="Arial"/>
        </w:rPr>
      </w:pPr>
    </w:p>
    <w:p w14:paraId="3F50D2CE" w14:textId="76709DCE" w:rsidR="005F47DD" w:rsidRDefault="00E753A1" w:rsidP="00030379">
      <w:pPr>
        <w:rPr>
          <w:rFonts w:ascii="Cambria" w:hAnsi="Cambria" w:cs="Arial"/>
        </w:rPr>
      </w:pPr>
      <w:commentRangeStart w:id="2"/>
      <w:r>
        <w:rPr>
          <w:rFonts w:ascii="Cambria" w:hAnsi="Cambria" w:cs="Arial"/>
        </w:rPr>
        <w:t>Programming Studio staff</w:t>
      </w:r>
      <w:r w:rsidR="00030379">
        <w:rPr>
          <w:rFonts w:ascii="Cambria" w:hAnsi="Cambria" w:cs="Arial"/>
        </w:rPr>
        <w:t xml:space="preserve">: </w:t>
      </w:r>
      <w:commentRangeEnd w:id="2"/>
      <w:r>
        <w:rPr>
          <w:rStyle w:val="CommentReference"/>
        </w:rPr>
        <w:commentReference w:id="2"/>
      </w:r>
    </w:p>
    <w:p w14:paraId="1AB3F737" w14:textId="30715F69" w:rsidR="00030379" w:rsidRPr="00AD2840" w:rsidRDefault="00AD2840" w:rsidP="00030379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</w:t>
      </w:r>
      <w:proofErr w:type="spellStart"/>
      <w:r w:rsidRPr="00AD2840">
        <w:rPr>
          <w:rFonts w:ascii="Cambria" w:hAnsi="Cambria" w:cs="Arial"/>
        </w:rPr>
        <w:t>Santha</w:t>
      </w:r>
      <w:proofErr w:type="spellEnd"/>
      <w:r w:rsidRPr="00AD2840">
        <w:rPr>
          <w:rFonts w:ascii="Cambria" w:hAnsi="Cambria" w:cs="Arial"/>
        </w:rPr>
        <w:t xml:space="preserve">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  <w:r w:rsidRPr="00AD2840">
        <w:rPr>
          <w:rFonts w:ascii="Cambria" w:hAnsi="Cambria"/>
        </w:rPr>
        <w:t>, Rodney Cocker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</w:t>
      </w:r>
      <w:proofErr w:type="spellStart"/>
      <w:r w:rsidRPr="00AD2840">
        <w:rPr>
          <w:rFonts w:ascii="Cambria" w:hAnsi="Cambria"/>
        </w:rPr>
        <w:t>Halil</w:t>
      </w:r>
      <w:proofErr w:type="spellEnd"/>
      <w:r w:rsidRPr="00AD2840">
        <w:rPr>
          <w:rFonts w:ascii="Cambria" w:hAnsi="Cambria"/>
        </w:rPr>
        <w:t xml:space="preserve"> Ali</w:t>
      </w:r>
      <w:r w:rsidR="00F30711">
        <w:rPr>
          <w:rFonts w:ascii="Cambria" w:hAnsi="Cambria"/>
        </w:rPr>
        <w:t>.</w:t>
      </w:r>
    </w:p>
    <w:p w14:paraId="051FAC4F" w14:textId="77777777" w:rsidR="00915CA9" w:rsidRDefault="00915CA9" w:rsidP="00030379">
      <w:pPr>
        <w:rPr>
          <w:rFonts w:ascii="Cambria" w:hAnsi="Cambria" w:cs="Arial"/>
        </w:rPr>
      </w:pPr>
    </w:p>
    <w:p w14:paraId="2B221670" w14:textId="77777777" w:rsidR="00915CA9" w:rsidRDefault="00915CA9" w:rsidP="00030379">
      <w:pPr>
        <w:rPr>
          <w:rFonts w:ascii="Cambria" w:hAnsi="Cambria" w:cs="Arial"/>
        </w:rPr>
      </w:pPr>
      <w:r w:rsidRPr="008320EB">
        <w:rPr>
          <w:rFonts w:ascii="Cambria" w:hAnsi="Cambria" w:cs="Arial"/>
          <w:b/>
        </w:rPr>
        <w:t>Group member</w:t>
      </w:r>
      <w:r>
        <w:rPr>
          <w:rFonts w:ascii="Cambria" w:hAnsi="Cambria" w:cs="Arial"/>
        </w:rPr>
        <w:t>s:</w:t>
      </w:r>
    </w:p>
    <w:p w14:paraId="55C381F4" w14:textId="6F999D27" w:rsidR="00915CA9" w:rsidRDefault="007C1D27" w:rsidP="00030379">
      <w:pPr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 xml:space="preserve">Joseph Elie Moussi: </w:t>
      </w:r>
      <w:hyperlink r:id="rId13" w:history="1">
        <w:r w:rsidRPr="005D1471">
          <w:rPr>
            <w:rStyle w:val="Hyperlink"/>
            <w:rFonts w:ascii="Cambria" w:hAnsi="Cambria" w:cs="Arial"/>
            <w:i/>
          </w:rPr>
          <w:t>s3908107@student.rmit.edu.au</w:t>
        </w:r>
      </w:hyperlink>
    </w:p>
    <w:p w14:paraId="381E1493" w14:textId="735E852D" w:rsidR="007C1D27" w:rsidRDefault="007C1D27" w:rsidP="00030379">
      <w:pPr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 xml:space="preserve">Timothy </w:t>
      </w:r>
      <w:proofErr w:type="spellStart"/>
      <w:r>
        <w:rPr>
          <w:rFonts w:ascii="Cambria" w:hAnsi="Cambria" w:cs="Arial"/>
          <w:i/>
        </w:rPr>
        <w:t>Betschel</w:t>
      </w:r>
      <w:proofErr w:type="spellEnd"/>
      <w:r>
        <w:rPr>
          <w:rFonts w:ascii="Cambria" w:hAnsi="Cambria" w:cs="Arial"/>
          <w:i/>
        </w:rPr>
        <w:t xml:space="preserve">: </w:t>
      </w:r>
    </w:p>
    <w:p w14:paraId="0C280A71" w14:textId="27E1A1A4" w:rsidR="007C1D27" w:rsidRDefault="007C1D27" w:rsidP="00030379">
      <w:pPr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>Omar El-</w:t>
      </w:r>
      <w:proofErr w:type="spellStart"/>
      <w:r>
        <w:rPr>
          <w:rFonts w:ascii="Cambria" w:hAnsi="Cambria" w:cs="Arial"/>
          <w:i/>
        </w:rPr>
        <w:t>Eter</w:t>
      </w:r>
      <w:proofErr w:type="spellEnd"/>
      <w:r>
        <w:rPr>
          <w:rFonts w:ascii="Cambria" w:hAnsi="Cambria" w:cs="Arial"/>
          <w:i/>
        </w:rPr>
        <w:t xml:space="preserve">: </w:t>
      </w:r>
      <w:r w:rsidR="00F30711">
        <w:rPr>
          <w:rFonts w:ascii="Cambria" w:hAnsi="Cambria" w:cs="Arial"/>
          <w:i/>
        </w:rPr>
        <w:t>s3888328@student.rmit.edu.au</w:t>
      </w:r>
    </w:p>
    <w:p w14:paraId="485D617B" w14:textId="77777777" w:rsidR="0028131A" w:rsidRPr="00915CA9" w:rsidRDefault="0028131A" w:rsidP="00030379">
      <w:pPr>
        <w:rPr>
          <w:rFonts w:ascii="Cambria" w:hAnsi="Cambria" w:cs="Arial"/>
          <w:i/>
        </w:rPr>
      </w:pPr>
    </w:p>
    <w:p w14:paraId="41717E7B" w14:textId="77777777" w:rsidR="00030379" w:rsidRPr="00F91457" w:rsidRDefault="00030379" w:rsidP="00F91457">
      <w:pPr>
        <w:ind w:firstLine="720"/>
        <w:rPr>
          <w:color w:val="333333"/>
          <w:shd w:val="clear" w:color="auto" w:fill="FFFFFF"/>
        </w:rPr>
      </w:pPr>
    </w:p>
    <w:p w14:paraId="3A0E0382" w14:textId="77C3748C" w:rsidR="00F9145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You are invited to participate in </w:t>
      </w:r>
      <w:r w:rsidR="00B537DC">
        <w:rPr>
          <w:rFonts w:ascii="Cambria" w:hAnsi="Cambria"/>
          <w:color w:val="000000"/>
          <w:lang w:eastAsia="en-AU"/>
        </w:rPr>
        <w:t>research</w:t>
      </w:r>
      <w:r w:rsidR="00F91457">
        <w:rPr>
          <w:rFonts w:ascii="Cambria" w:hAnsi="Cambria"/>
          <w:color w:val="000000"/>
          <w:lang w:eastAsia="en-AU"/>
        </w:rPr>
        <w:t xml:space="preserve"> being </w:t>
      </w:r>
      <w:r w:rsidRPr="009D6747">
        <w:rPr>
          <w:rFonts w:ascii="Cambria" w:hAnsi="Cambria"/>
          <w:color w:val="000000"/>
          <w:lang w:eastAsia="en-AU"/>
        </w:rPr>
        <w:t>conducted by</w:t>
      </w:r>
      <w:r w:rsidR="0082147D">
        <w:rPr>
          <w:rFonts w:ascii="Cambria" w:hAnsi="Cambria"/>
          <w:color w:val="000000"/>
          <w:lang w:eastAsia="en-AU"/>
        </w:rPr>
        <w:t xml:space="preserve"> </w:t>
      </w:r>
      <w:r w:rsidR="00030379">
        <w:rPr>
          <w:rFonts w:ascii="Cambria" w:hAnsi="Cambria"/>
          <w:color w:val="000000"/>
          <w:lang w:eastAsia="en-AU"/>
        </w:rPr>
        <w:t xml:space="preserve">students of </w:t>
      </w:r>
      <w:r w:rsidR="006A0C60">
        <w:rPr>
          <w:rFonts w:ascii="Cambria" w:hAnsi="Cambria"/>
          <w:color w:val="000000"/>
          <w:lang w:eastAsia="en-AU"/>
        </w:rPr>
        <w:t>the Programming Studio 1</w:t>
      </w:r>
      <w:r w:rsidR="00030379"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 xml:space="preserve"> in the School of Computer </w:t>
      </w:r>
      <w:r w:rsidR="006A0C60">
        <w:rPr>
          <w:rFonts w:ascii="Cambria" w:hAnsi="Cambria"/>
          <w:color w:val="000000"/>
          <w:lang w:eastAsia="en-AU"/>
        </w:rPr>
        <w:t xml:space="preserve">Technologies, STEM College </w:t>
      </w:r>
      <w:r w:rsidR="0082147D">
        <w:rPr>
          <w:rFonts w:ascii="Cambria" w:hAnsi="Cambria"/>
          <w:color w:val="000000"/>
          <w:lang w:eastAsia="en-AU"/>
        </w:rPr>
        <w:t>at</w:t>
      </w:r>
      <w:r w:rsidRPr="009D6747">
        <w:rPr>
          <w:rFonts w:ascii="Cambria" w:hAnsi="Cambria"/>
          <w:color w:val="000000"/>
          <w:lang w:eastAsia="en-AU"/>
        </w:rPr>
        <w:t xml:space="preserve"> RMIT University. </w:t>
      </w:r>
      <w:r w:rsidR="00915CA9">
        <w:rPr>
          <w:rFonts w:ascii="Cambria" w:hAnsi="Cambria"/>
          <w:color w:val="000000"/>
          <w:lang w:eastAsia="en-AU"/>
        </w:rPr>
        <w:t xml:space="preserve"> </w:t>
      </w:r>
      <w:r w:rsidRPr="009D6747">
        <w:rPr>
          <w:rFonts w:ascii="Cambria" w:hAnsi="Cambria"/>
          <w:color w:val="000000"/>
          <w:lang w:eastAsia="en-AU"/>
        </w:rPr>
        <w:t xml:space="preserve">Please read this </w:t>
      </w:r>
      <w:r w:rsidR="00F91457">
        <w:rPr>
          <w:rFonts w:ascii="Cambria" w:hAnsi="Cambria"/>
          <w:color w:val="000000"/>
          <w:lang w:eastAsia="en-AU"/>
        </w:rPr>
        <w:t>information</w:t>
      </w:r>
      <w:r w:rsidRPr="009D6747">
        <w:rPr>
          <w:rFonts w:ascii="Cambria" w:hAnsi="Cambria"/>
          <w:color w:val="000000"/>
          <w:lang w:eastAsia="en-AU"/>
        </w:rPr>
        <w:t xml:space="preserve"> carefully and be confident that you understand its contents before deciding whether to participate.</w:t>
      </w:r>
      <w:r w:rsidR="008D4F1A">
        <w:rPr>
          <w:rFonts w:ascii="Cambria" w:hAnsi="Cambria"/>
          <w:color w:val="000000"/>
          <w:lang w:eastAsia="en-AU"/>
        </w:rPr>
        <w:t xml:space="preserve"> </w:t>
      </w:r>
    </w:p>
    <w:p w14:paraId="46A96F5D" w14:textId="77777777" w:rsidR="00512ABD" w:rsidRDefault="008D4F1A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Participation is purely voluntary. Participation in this study</w:t>
      </w:r>
      <w:r w:rsidRPr="008D4F1A">
        <w:rPr>
          <w:rFonts w:ascii="Cambria" w:hAnsi="Cambria"/>
          <w:color w:val="000000"/>
          <w:lang w:eastAsia="en-AU"/>
        </w:rPr>
        <w:t xml:space="preserve"> does </w:t>
      </w:r>
      <w:r>
        <w:rPr>
          <w:rFonts w:ascii="Cambria" w:hAnsi="Cambria"/>
          <w:color w:val="000000"/>
          <w:lang w:eastAsia="en-AU"/>
        </w:rPr>
        <w:t>n</w:t>
      </w:r>
      <w:r w:rsidR="00F91457">
        <w:rPr>
          <w:rFonts w:ascii="Cambria" w:hAnsi="Cambria"/>
          <w:color w:val="000000"/>
          <w:lang w:eastAsia="en-AU"/>
        </w:rPr>
        <w:t>ot impact</w:t>
      </w:r>
      <w:r w:rsidR="00B537DC">
        <w:rPr>
          <w:rFonts w:ascii="Cambria" w:hAnsi="Cambria"/>
          <w:color w:val="000000"/>
          <w:lang w:eastAsia="en-AU"/>
        </w:rPr>
        <w:t xml:space="preserve"> you directly or</w:t>
      </w:r>
      <w:r w:rsidR="00F91457">
        <w:rPr>
          <w:rFonts w:ascii="Cambria" w:hAnsi="Cambria"/>
          <w:color w:val="000000"/>
          <w:lang w:eastAsia="en-AU"/>
        </w:rPr>
        <w:t xml:space="preserve"> your assessment in any</w:t>
      </w:r>
      <w:r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>s being conducted at RMIT University</w:t>
      </w:r>
      <w:r>
        <w:rPr>
          <w:rFonts w:ascii="Cambria" w:hAnsi="Cambria"/>
          <w:color w:val="000000"/>
          <w:lang w:eastAsia="en-AU"/>
        </w:rPr>
        <w:t>.</w:t>
      </w:r>
      <w:r w:rsidR="00512ABD" w:rsidRPr="009D6747">
        <w:rPr>
          <w:rFonts w:ascii="Cambria" w:hAnsi="Cambria"/>
          <w:color w:val="000000"/>
          <w:lang w:eastAsia="en-AU"/>
        </w:rPr>
        <w:t xml:space="preserve"> If you have any questions about the project, please ask </w:t>
      </w:r>
      <w:r w:rsidR="00F91457">
        <w:rPr>
          <w:rFonts w:ascii="Cambria" w:hAnsi="Cambria"/>
          <w:color w:val="000000"/>
          <w:lang w:eastAsia="en-AU"/>
        </w:rPr>
        <w:t xml:space="preserve">any </w:t>
      </w:r>
      <w:r w:rsidR="00512ABD" w:rsidRPr="009D6747">
        <w:rPr>
          <w:rFonts w:ascii="Cambria" w:hAnsi="Cambria"/>
          <w:color w:val="000000"/>
          <w:lang w:eastAsia="en-AU"/>
        </w:rPr>
        <w:t>one of the investigators</w:t>
      </w:r>
      <w:r w:rsidR="00F91457">
        <w:rPr>
          <w:rFonts w:ascii="Cambria" w:hAnsi="Cambria"/>
          <w:color w:val="000000"/>
          <w:lang w:eastAsia="en-AU"/>
        </w:rPr>
        <w:t xml:space="preserve"> listed above, by emailing them</w:t>
      </w:r>
      <w:r w:rsidR="00512ABD" w:rsidRPr="009D6747">
        <w:rPr>
          <w:rFonts w:ascii="Cambria" w:hAnsi="Cambria"/>
          <w:color w:val="000000"/>
          <w:lang w:eastAsia="en-AU"/>
        </w:rPr>
        <w:t xml:space="preserve">. </w:t>
      </w:r>
    </w:p>
    <w:p w14:paraId="6D221428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 xml:space="preserve">Who is involved in this </w:t>
      </w:r>
      <w:r w:rsidR="00F91457">
        <w:rPr>
          <w:rFonts w:ascii="Cambria" w:hAnsi="Cambria"/>
          <w:b/>
          <w:bCs/>
          <w:color w:val="000000"/>
          <w:lang w:eastAsia="en-AU"/>
        </w:rPr>
        <w:t>research</w:t>
      </w:r>
      <w:r w:rsidRPr="009D6747">
        <w:rPr>
          <w:rFonts w:ascii="Cambria" w:hAnsi="Cambria"/>
          <w:b/>
          <w:bCs/>
          <w:color w:val="000000"/>
          <w:lang w:eastAsia="en-AU"/>
        </w:rPr>
        <w:t>? Why is it being conducted?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50F3483" w14:textId="77777777" w:rsidR="00C36070" w:rsidRDefault="005F47DD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This r</w:t>
      </w:r>
      <w:r w:rsidR="00030379" w:rsidRPr="005F47DD">
        <w:rPr>
          <w:rFonts w:ascii="Cambria" w:hAnsi="Cambria"/>
          <w:color w:val="000000"/>
          <w:lang w:eastAsia="en-AU"/>
        </w:rPr>
        <w:t xml:space="preserve">esearch is conducted as </w:t>
      </w:r>
      <w:r>
        <w:rPr>
          <w:rFonts w:ascii="Cambria" w:hAnsi="Cambria"/>
          <w:color w:val="000000"/>
          <w:lang w:eastAsia="en-AU"/>
        </w:rPr>
        <w:t xml:space="preserve">part of </w:t>
      </w:r>
      <w:r w:rsidR="00C36070">
        <w:rPr>
          <w:rFonts w:ascii="Cambria" w:hAnsi="Cambria"/>
          <w:color w:val="000000"/>
          <w:lang w:eastAsia="en-AU"/>
        </w:rPr>
        <w:t>the Programming Studio 1</w:t>
      </w:r>
      <w:r>
        <w:rPr>
          <w:rFonts w:ascii="Cambria" w:hAnsi="Cambria"/>
          <w:color w:val="000000"/>
          <w:lang w:eastAsia="en-AU"/>
        </w:rPr>
        <w:t xml:space="preserve"> course. </w:t>
      </w:r>
    </w:p>
    <w:p w14:paraId="644C69FB" w14:textId="77777777" w:rsidR="00C36070" w:rsidRDefault="00C36070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</w:p>
    <w:p w14:paraId="774125B9" w14:textId="1602CB1A" w:rsidR="00C36070" w:rsidRDefault="005F47DD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commentRangeStart w:id="3"/>
      <w:r>
        <w:rPr>
          <w:rFonts w:ascii="Cambria" w:hAnsi="Cambria"/>
          <w:color w:val="000000"/>
          <w:lang w:eastAsia="en-AU"/>
        </w:rPr>
        <w:t xml:space="preserve">In this </w:t>
      </w:r>
      <w:r w:rsidR="00C36070">
        <w:rPr>
          <w:rFonts w:ascii="Cambria" w:hAnsi="Cambria"/>
          <w:color w:val="000000"/>
          <w:lang w:eastAsia="en-AU"/>
        </w:rPr>
        <w:t>study</w:t>
      </w:r>
      <w:r>
        <w:rPr>
          <w:rFonts w:ascii="Cambria" w:hAnsi="Cambria"/>
          <w:color w:val="000000"/>
          <w:lang w:eastAsia="en-AU"/>
        </w:rPr>
        <w:t xml:space="preserve">, </w:t>
      </w:r>
      <w:proofErr w:type="spellStart"/>
      <w:r>
        <w:rPr>
          <w:rFonts w:ascii="Cambria" w:hAnsi="Cambria"/>
          <w:color w:val="000000"/>
          <w:lang w:eastAsia="en-AU"/>
        </w:rPr>
        <w:t>students</w:t>
      </w:r>
      <w:proofErr w:type="spellEnd"/>
      <w:r>
        <w:rPr>
          <w:rFonts w:ascii="Cambria" w:hAnsi="Cambria"/>
          <w:color w:val="000000"/>
          <w:lang w:eastAsia="en-AU"/>
        </w:rPr>
        <w:t xml:space="preserve"> </w:t>
      </w:r>
      <w:proofErr w:type="gramStart"/>
      <w:r>
        <w:rPr>
          <w:rFonts w:ascii="Cambria" w:hAnsi="Cambria"/>
          <w:color w:val="000000"/>
          <w:lang w:eastAsia="en-AU"/>
        </w:rPr>
        <w:t>needs</w:t>
      </w:r>
      <w:proofErr w:type="gramEnd"/>
      <w:r w:rsidRPr="005F47DD">
        <w:rPr>
          <w:rFonts w:ascii="Cambria" w:hAnsi="Cambria"/>
          <w:color w:val="000000"/>
          <w:lang w:eastAsia="en-AU"/>
        </w:rPr>
        <w:t xml:space="preserve"> to perform an analysis and a short survey on a deployed IT based system with users. </w:t>
      </w:r>
      <w:commentRangeEnd w:id="3"/>
      <w:r w:rsidR="00C36070">
        <w:rPr>
          <w:rStyle w:val="CommentReference"/>
        </w:rPr>
        <w:commentReference w:id="3"/>
      </w:r>
    </w:p>
    <w:p w14:paraId="0436529B" w14:textId="62F572EF" w:rsidR="00F30711" w:rsidRDefault="00F30711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</w:p>
    <w:p w14:paraId="7D4714CF" w14:textId="32BFC791" w:rsidR="00F30711" w:rsidRPr="00C36070" w:rsidRDefault="00F30711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 xml:space="preserve">In the following survey you </w:t>
      </w:r>
      <w:proofErr w:type="gramStart"/>
      <w:r>
        <w:rPr>
          <w:rFonts w:ascii="Cambria" w:hAnsi="Cambria"/>
          <w:color w:val="000000"/>
          <w:lang w:eastAsia="en-AU"/>
        </w:rPr>
        <w:t>have to</w:t>
      </w:r>
      <w:proofErr w:type="gramEnd"/>
      <w:r>
        <w:rPr>
          <w:rFonts w:ascii="Cambria" w:hAnsi="Cambria"/>
          <w:color w:val="000000"/>
          <w:lang w:eastAsia="en-AU"/>
        </w:rPr>
        <w:t xml:space="preserve"> answer some short questions based on your previous and current experience with the website.</w:t>
      </w:r>
    </w:p>
    <w:p w14:paraId="219A608D" w14:textId="77777777" w:rsidR="00C36070" w:rsidRDefault="00C36070" w:rsidP="00512ABD">
      <w:pPr>
        <w:ind w:right="20"/>
        <w:jc w:val="both"/>
      </w:pPr>
    </w:p>
    <w:p w14:paraId="416843AF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Why have you been approached?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7F96685" w14:textId="182CF272" w:rsidR="00512ABD" w:rsidRPr="00915CA9" w:rsidRDefault="00915CA9" w:rsidP="00512ABD">
      <w:pPr>
        <w:shd w:val="clear" w:color="auto" w:fill="FFFFFF"/>
        <w:spacing w:after="192"/>
        <w:rPr>
          <w:rFonts w:ascii="Cambria" w:hAnsi="Cambria"/>
          <w:i/>
        </w:rPr>
      </w:pPr>
      <w:r>
        <w:rPr>
          <w:rFonts w:ascii="Cambria" w:hAnsi="Cambria"/>
        </w:rPr>
        <w:lastRenderedPageBreak/>
        <w:t xml:space="preserve">You have been approached because </w:t>
      </w:r>
      <w:r w:rsidR="007C1D27">
        <w:rPr>
          <w:rFonts w:ascii="Cambria" w:hAnsi="Cambria"/>
          <w:i/>
        </w:rPr>
        <w:t>you are within our focus category group of people.</w:t>
      </w:r>
    </w:p>
    <w:p w14:paraId="15DED3E9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If I agree to participate, what will I be required to do?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0745216" w14:textId="77777777" w:rsidR="00512ABD" w:rsidRPr="006F3765" w:rsidRDefault="00B32162" w:rsidP="0082147D">
      <w:pPr>
        <w:rPr>
          <w:rFonts w:ascii="Cambria" w:hAnsi="Cambria"/>
        </w:rPr>
      </w:pPr>
      <w:r>
        <w:rPr>
          <w:rFonts w:ascii="Cambria" w:hAnsi="Cambria"/>
          <w:color w:val="000000"/>
          <w:lang w:val="en-US"/>
        </w:rPr>
        <w:t>If you agree, you will be required to</w:t>
      </w:r>
      <w:r w:rsidR="00915CA9">
        <w:rPr>
          <w:rFonts w:ascii="Cambria" w:hAnsi="Cambria"/>
          <w:color w:val="000000"/>
          <w:lang w:val="en-US"/>
        </w:rPr>
        <w:t xml:space="preserve"> answer a short survey</w:t>
      </w:r>
      <w:r>
        <w:rPr>
          <w:rFonts w:ascii="Cambria" w:hAnsi="Cambria"/>
          <w:color w:val="000000"/>
          <w:lang w:val="en-US"/>
        </w:rPr>
        <w:t xml:space="preserve">.  </w:t>
      </w:r>
      <w:r w:rsidR="002B776B">
        <w:rPr>
          <w:rFonts w:ascii="Cambria" w:hAnsi="Cambria"/>
          <w:color w:val="000000"/>
          <w:lang w:val="en-US"/>
        </w:rPr>
        <w:t xml:space="preserve">Consent will be implied by the </w:t>
      </w:r>
      <w:r w:rsidR="002B776B" w:rsidRPr="002B776B">
        <w:rPr>
          <w:rFonts w:ascii="Cambria" w:hAnsi="Cambria"/>
          <w:color w:val="000000"/>
          <w:lang w:val="en-US"/>
        </w:rPr>
        <w:t>return or completion of an anonymous survey</w:t>
      </w:r>
      <w:r w:rsidR="002B776B">
        <w:rPr>
          <w:rFonts w:ascii="Cambria" w:hAnsi="Cambria"/>
          <w:color w:val="000000"/>
          <w:lang w:val="en-US"/>
        </w:rPr>
        <w:t>.</w:t>
      </w:r>
    </w:p>
    <w:p w14:paraId="297DD190" w14:textId="77777777" w:rsidR="00512ABD" w:rsidRPr="009D6747" w:rsidRDefault="00512ABD" w:rsidP="00512ABD">
      <w:pPr>
        <w:rPr>
          <w:rFonts w:ascii="Cambria" w:hAnsi="Cambria"/>
        </w:rPr>
      </w:pPr>
    </w:p>
    <w:p w14:paraId="5ADD444C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possible risks and disadvantages?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75920048" w14:textId="77777777" w:rsidR="00512ABD" w:rsidRPr="006F3765" w:rsidRDefault="00512ABD" w:rsidP="00512ABD">
      <w:pPr>
        <w:rPr>
          <w:rFonts w:ascii="Cambria" w:hAnsi="Cambria"/>
          <w:color w:val="000000"/>
          <w:lang w:val="en-US"/>
        </w:rPr>
      </w:pPr>
      <w:r w:rsidRPr="006F3765">
        <w:rPr>
          <w:rFonts w:ascii="Cambria" w:hAnsi="Cambria"/>
          <w:color w:val="000000"/>
          <w:lang w:val="en-US"/>
        </w:rPr>
        <w:t xml:space="preserve">There are no direct risks of physical or emotional harm. </w:t>
      </w:r>
    </w:p>
    <w:p w14:paraId="7D21C0D7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2EFED85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benefits associated with participation?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1977D312" w14:textId="77777777" w:rsidR="00B32162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>There will be no direct benefits associated.</w:t>
      </w:r>
    </w:p>
    <w:p w14:paraId="24E92585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F5119D6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will happen to the information I provide?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558FB44" w14:textId="77777777" w:rsidR="00915CA9" w:rsidRDefault="00512ABD" w:rsidP="00512ABD">
      <w:pPr>
        <w:rPr>
          <w:rFonts w:ascii="Cambria" w:hAnsi="Cambria"/>
          <w:color w:val="000000"/>
          <w:lang w:val="en-US"/>
        </w:rPr>
      </w:pPr>
      <w:r w:rsidRPr="00073565">
        <w:rPr>
          <w:rFonts w:ascii="Cambria" w:hAnsi="Cambria"/>
          <w:color w:val="000000"/>
          <w:lang w:val="en-US"/>
        </w:rPr>
        <w:t xml:space="preserve">Your response </w:t>
      </w:r>
      <w:r w:rsidR="00B32162">
        <w:rPr>
          <w:rFonts w:ascii="Cambria" w:hAnsi="Cambria"/>
          <w:color w:val="000000"/>
          <w:lang w:val="en-US"/>
        </w:rPr>
        <w:t>will be stored, anonymousl</w:t>
      </w:r>
      <w:r w:rsidR="00915CA9">
        <w:rPr>
          <w:rFonts w:ascii="Cambria" w:hAnsi="Cambria"/>
          <w:color w:val="000000"/>
          <w:lang w:val="en-US"/>
        </w:rPr>
        <w:t>y, with other responses.</w:t>
      </w:r>
    </w:p>
    <w:p w14:paraId="41AC0EFC" w14:textId="77777777" w:rsidR="00543D0A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The results from the analysis of the data </w:t>
      </w:r>
      <w:proofErr w:type="gramStart"/>
      <w:r w:rsidR="00543D0A">
        <w:rPr>
          <w:rFonts w:ascii="Cambria" w:hAnsi="Cambria"/>
          <w:color w:val="000000"/>
          <w:lang w:val="en-US"/>
        </w:rPr>
        <w:t>will be</w:t>
      </w:r>
      <w:r>
        <w:rPr>
          <w:rFonts w:ascii="Cambria" w:hAnsi="Cambria"/>
          <w:color w:val="000000"/>
          <w:lang w:val="en-US"/>
        </w:rPr>
        <w:t xml:space="preserve"> not be</w:t>
      </w:r>
      <w:proofErr w:type="gramEnd"/>
      <w:r w:rsidR="00543D0A">
        <w:rPr>
          <w:rFonts w:ascii="Cambria" w:hAnsi="Cambria"/>
          <w:color w:val="000000"/>
          <w:lang w:val="en-US"/>
        </w:rPr>
        <w:t xml:space="preserve"> published</w:t>
      </w:r>
      <w:r>
        <w:rPr>
          <w:rFonts w:ascii="Cambria" w:hAnsi="Cambria"/>
          <w:color w:val="000000"/>
          <w:lang w:val="en-US"/>
        </w:rPr>
        <w:t>.</w:t>
      </w:r>
    </w:p>
    <w:p w14:paraId="00C7A4A1" w14:textId="7FB8E111" w:rsidR="00915CA9" w:rsidRPr="00073565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It will </w:t>
      </w:r>
      <w:r w:rsidR="00235DB7">
        <w:rPr>
          <w:rFonts w:ascii="Cambria" w:hAnsi="Cambria"/>
          <w:color w:val="000000"/>
          <w:lang w:val="en-US"/>
        </w:rPr>
        <w:t>be used only within the content of the Programming Studio 1 course.</w:t>
      </w:r>
      <w:r w:rsidR="002B776B">
        <w:rPr>
          <w:rFonts w:ascii="Cambria" w:hAnsi="Cambria"/>
          <w:color w:val="000000"/>
          <w:lang w:val="en-US"/>
        </w:rPr>
        <w:t xml:space="preserve"> </w:t>
      </w:r>
      <w:r w:rsidR="00235DB7">
        <w:rPr>
          <w:rFonts w:ascii="Cambria" w:hAnsi="Cambria"/>
          <w:color w:val="000000"/>
          <w:lang w:val="en-US"/>
        </w:rPr>
        <w:t xml:space="preserve">Your responses </w:t>
      </w:r>
      <w:r w:rsidR="002B776B">
        <w:rPr>
          <w:rFonts w:ascii="Cambria" w:hAnsi="Cambria"/>
          <w:color w:val="000000"/>
          <w:lang w:val="en-US"/>
        </w:rPr>
        <w:t xml:space="preserve">will be stored safely in RMIT secure server that hosts </w:t>
      </w:r>
      <w:r w:rsidR="00235DB7">
        <w:rPr>
          <w:rFonts w:ascii="Cambria" w:hAnsi="Cambria"/>
          <w:color w:val="000000"/>
          <w:lang w:val="en-US"/>
        </w:rPr>
        <w:t>Canvas and the RMIT Microsoft Tennant</w:t>
      </w:r>
      <w:r w:rsidR="002B776B">
        <w:rPr>
          <w:rFonts w:ascii="Cambria" w:hAnsi="Cambria"/>
          <w:color w:val="000000"/>
          <w:lang w:val="en-US"/>
        </w:rPr>
        <w:t>.</w:t>
      </w:r>
    </w:p>
    <w:p w14:paraId="0603681E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4BBE0025" w14:textId="77777777" w:rsidR="00512ABD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my rights as a participant?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3186816" w14:textId="77777777" w:rsidR="00B32162" w:rsidRPr="009D6747" w:rsidRDefault="00B32162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 xml:space="preserve">As a participant in this </w:t>
      </w:r>
      <w:proofErr w:type="gramStart"/>
      <w:r>
        <w:rPr>
          <w:rFonts w:ascii="Cambria" w:hAnsi="Cambria"/>
          <w:color w:val="000000"/>
          <w:lang w:eastAsia="en-AU"/>
        </w:rPr>
        <w:t>research</w:t>
      </w:r>
      <w:proofErr w:type="gramEnd"/>
      <w:r>
        <w:rPr>
          <w:rFonts w:ascii="Cambria" w:hAnsi="Cambria"/>
          <w:color w:val="000000"/>
          <w:lang w:eastAsia="en-AU"/>
        </w:rPr>
        <w:t xml:space="preserve"> you have the rights to:</w:t>
      </w:r>
    </w:p>
    <w:p w14:paraId="6A5DEA02" w14:textId="77777777" w:rsidR="00512ABD" w:rsidRPr="009D6747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withdraw from participation at any time. </w:t>
      </w:r>
    </w:p>
    <w:p w14:paraId="2FE73CA6" w14:textId="77777777" w:rsidR="00512ABD" w:rsidRPr="009D6747" w:rsidRDefault="00512ABD" w:rsidP="002024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>have any unprocessed data withdrawn and destroyed provided it can be reliably identified.</w:t>
      </w:r>
    </w:p>
    <w:p w14:paraId="550E71B0" w14:textId="77777777" w:rsidR="00512ABD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have any questions answered at any </w:t>
      </w:r>
      <w:proofErr w:type="gramStart"/>
      <w:r w:rsidRPr="009D6747">
        <w:rPr>
          <w:rFonts w:ascii="Cambria" w:hAnsi="Cambria"/>
          <w:color w:val="000000"/>
          <w:lang w:eastAsia="en-AU"/>
        </w:rPr>
        <w:t>time.</w:t>
      </w:r>
      <w:proofErr w:type="gramEnd"/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62C4E6C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Whom should I contact if I have any questions?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CC944C7" w14:textId="77777777" w:rsidR="00F91457" w:rsidRDefault="00F91457" w:rsidP="00512ABD">
      <w:pPr>
        <w:rPr>
          <w:rFonts w:ascii="Cambria" w:hAnsi="Cambria" w:cs="Arial"/>
          <w:bCs/>
          <w:lang w:eastAsia="en-AU"/>
        </w:rPr>
      </w:pPr>
      <w:r>
        <w:rPr>
          <w:rFonts w:ascii="Cambria" w:hAnsi="Cambria" w:cs="Arial"/>
          <w:bCs/>
          <w:lang w:eastAsia="en-AU"/>
        </w:rPr>
        <w:t>Please contact any of the investigators listed at the beginning of this participant information</w:t>
      </w:r>
      <w:r w:rsidR="00E84AA1">
        <w:rPr>
          <w:rFonts w:ascii="Cambria" w:hAnsi="Cambria" w:cs="Arial"/>
          <w:bCs/>
          <w:lang w:eastAsia="en-AU"/>
        </w:rPr>
        <w:t>.</w:t>
      </w:r>
    </w:p>
    <w:p w14:paraId="20603AF8" w14:textId="77777777" w:rsidR="00CB68D7" w:rsidRDefault="00CB68D7" w:rsidP="00512ABD">
      <w:pPr>
        <w:rPr>
          <w:rFonts w:ascii="Cambria" w:hAnsi="Cambria" w:cs="Arial"/>
          <w:bCs/>
          <w:lang w:eastAsia="en-AU"/>
        </w:rPr>
      </w:pPr>
    </w:p>
    <w:p w14:paraId="26C30A2C" w14:textId="663BB97C" w:rsidR="00CB68D7" w:rsidRPr="002B776B" w:rsidRDefault="00CB68D7" w:rsidP="00CB68D7">
      <w:pPr>
        <w:shd w:val="clear" w:color="auto" w:fill="FFFFFF"/>
        <w:spacing w:after="192"/>
        <w:rPr>
          <w:rFonts w:cs="Arial"/>
          <w:i/>
          <w:color w:val="000000"/>
          <w:szCs w:val="22"/>
          <w:lang w:eastAsia="en-AU"/>
        </w:rPr>
      </w:pPr>
      <w:r w:rsidRPr="002B776B">
        <w:rPr>
          <w:rFonts w:cs="Arial"/>
          <w:b/>
          <w:bCs/>
          <w:i/>
          <w:color w:val="000000"/>
          <w:szCs w:val="22"/>
          <w:lang w:eastAsia="en-AU"/>
        </w:rPr>
        <w:t>If you are using web-based surveys,</w:t>
      </w:r>
      <w:r w:rsidRPr="002B776B">
        <w:rPr>
          <w:rFonts w:cs="Arial"/>
          <w:bCs/>
          <w:i/>
          <w:color w:val="000000"/>
          <w:szCs w:val="22"/>
          <w:lang w:eastAsia="en-AU"/>
        </w:rPr>
        <w:t xml:space="preserve"> you must also </w:t>
      </w:r>
      <w:r w:rsidRPr="002B776B">
        <w:rPr>
          <w:rFonts w:cs="Arial"/>
          <w:i/>
          <w:color w:val="000000"/>
          <w:szCs w:val="22"/>
          <w:lang w:eastAsia="en-AU"/>
        </w:rPr>
        <w:t>include the following advice as part of the information sheet:</w:t>
      </w:r>
    </w:p>
    <w:p w14:paraId="2369F7CD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website</w:t>
      </w:r>
    </w:p>
    <w:p w14:paraId="335447B1" w14:textId="77777777" w:rsid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>Users should be aware that the World Wide Web is an insecure public network that gives rise to the potential risk that a user’s transactions are being viewed, intercepted or modified by third parties or that data which the user downloads may contain computer viruses or other defects.</w:t>
      </w:r>
    </w:p>
    <w:p w14:paraId="434F316F" w14:textId="4729F559" w:rsidR="00CB68D7" w:rsidRDefault="00CB68D7" w:rsidP="00CB68D7">
      <w:pPr>
        <w:rPr>
          <w:rFonts w:ascii="Cambria" w:hAnsi="Cambria" w:cs="Arial"/>
          <w:bCs/>
          <w:lang w:eastAsia="en-AU"/>
        </w:rPr>
      </w:pPr>
    </w:p>
    <w:p w14:paraId="2FB6366B" w14:textId="7CFED98A" w:rsidR="00E3477E" w:rsidRPr="00E3477E" w:rsidRDefault="00E3477E" w:rsidP="00E3477E">
      <w:pPr>
        <w:shd w:val="clear" w:color="auto" w:fill="FFFFFF"/>
        <w:spacing w:after="192"/>
        <w:rPr>
          <w:rFonts w:cs="Arial"/>
          <w:i/>
          <w:color w:val="000000"/>
          <w:szCs w:val="22"/>
          <w:lang w:eastAsia="en-AU"/>
        </w:rPr>
      </w:pPr>
      <w:r w:rsidRPr="002B776B">
        <w:rPr>
          <w:rFonts w:cs="Arial"/>
          <w:b/>
          <w:bCs/>
          <w:i/>
          <w:color w:val="000000"/>
          <w:szCs w:val="22"/>
          <w:lang w:eastAsia="en-AU"/>
        </w:rPr>
        <w:t xml:space="preserve">If you are using </w:t>
      </w:r>
      <w:r>
        <w:rPr>
          <w:rFonts w:cs="Arial"/>
          <w:b/>
          <w:bCs/>
          <w:i/>
          <w:color w:val="000000"/>
          <w:szCs w:val="22"/>
          <w:lang w:eastAsia="en-AU"/>
        </w:rPr>
        <w:t xml:space="preserve">an external </w:t>
      </w:r>
      <w:r w:rsidRPr="002B776B">
        <w:rPr>
          <w:rFonts w:cs="Arial"/>
          <w:b/>
          <w:bCs/>
          <w:i/>
          <w:color w:val="000000"/>
          <w:szCs w:val="22"/>
          <w:lang w:eastAsia="en-AU"/>
        </w:rPr>
        <w:t>survey</w:t>
      </w:r>
      <w:r>
        <w:rPr>
          <w:rFonts w:cs="Arial"/>
          <w:b/>
          <w:bCs/>
          <w:i/>
          <w:color w:val="000000"/>
          <w:szCs w:val="22"/>
          <w:lang w:eastAsia="en-AU"/>
        </w:rPr>
        <w:t xml:space="preserve"> tool</w:t>
      </w:r>
      <w:r w:rsidRPr="002B776B">
        <w:rPr>
          <w:rFonts w:cs="Arial"/>
          <w:b/>
          <w:bCs/>
          <w:i/>
          <w:color w:val="000000"/>
          <w:szCs w:val="22"/>
          <w:lang w:eastAsia="en-AU"/>
        </w:rPr>
        <w:t>,</w:t>
      </w:r>
      <w:r w:rsidRPr="002B776B">
        <w:rPr>
          <w:rFonts w:cs="Arial"/>
          <w:bCs/>
          <w:i/>
          <w:color w:val="000000"/>
          <w:szCs w:val="22"/>
          <w:lang w:eastAsia="en-AU"/>
        </w:rPr>
        <w:t xml:space="preserve"> you must also </w:t>
      </w:r>
      <w:r w:rsidRPr="002B776B">
        <w:rPr>
          <w:rFonts w:cs="Arial"/>
          <w:i/>
          <w:color w:val="000000"/>
          <w:szCs w:val="22"/>
          <w:lang w:eastAsia="en-AU"/>
        </w:rPr>
        <w:t>include the following advice as part of the information sheet:</w:t>
      </w:r>
    </w:p>
    <w:p w14:paraId="50284AE3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data</w:t>
      </w:r>
    </w:p>
    <w:p w14:paraId="34CDBEF5" w14:textId="14EC6C59" w:rsidR="00CB68D7" w:rsidRP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lastRenderedPageBreak/>
        <w:t xml:space="preserve">This project will use an external site to create, collect and analyse data collected in a survey format. The site we are using is </w:t>
      </w:r>
      <w:r w:rsidR="007C1D27">
        <w:rPr>
          <w:rFonts w:ascii="Cambria" w:hAnsi="Cambria" w:cs="Arial"/>
          <w:bCs/>
          <w:lang w:eastAsia="en-AU"/>
        </w:rPr>
        <w:t>Google Forms</w:t>
      </w:r>
      <w:r w:rsidRPr="00CB68D7">
        <w:rPr>
          <w:rFonts w:ascii="Cambria" w:hAnsi="Cambria" w:cs="Arial"/>
          <w:bCs/>
          <w:lang w:eastAsia="en-AU"/>
        </w:rPr>
        <w:t xml:space="preserve"> If you agree to participate in this survey, the responses you provide to the survey will be stored on a host server that is used by </w:t>
      </w:r>
      <w:r w:rsidR="007C1D27">
        <w:rPr>
          <w:rFonts w:ascii="Cambria" w:hAnsi="Cambria" w:cs="Arial"/>
          <w:bCs/>
          <w:lang w:eastAsia="en-AU"/>
        </w:rPr>
        <w:t xml:space="preserve">the group members in order to study the data. </w:t>
      </w:r>
      <w:r w:rsidRPr="00CB68D7">
        <w:rPr>
          <w:rFonts w:ascii="Cambria" w:hAnsi="Cambria" w:cs="Arial"/>
          <w:bCs/>
          <w:lang w:eastAsia="en-AU"/>
        </w:rPr>
        <w:t xml:space="preserve">No personal information will be collected in the survey so none will be stored as data. </w:t>
      </w:r>
    </w:p>
    <w:p w14:paraId="54238456" w14:textId="77777777" w:rsidR="00512ABD" w:rsidRPr="00576FF2" w:rsidRDefault="00CB68D7" w:rsidP="002B776B">
      <w:pPr>
        <w:shd w:val="clear" w:color="auto" w:fill="FFFFFF"/>
        <w:spacing w:after="192"/>
        <w:rPr>
          <w:rFonts w:ascii="Cambria" w:hAnsi="Cambria" w:cs="Arial"/>
          <w:b/>
          <w:bCs/>
          <w:lang w:val="pl-PL" w:eastAsia="en-AU"/>
        </w:rPr>
      </w:pPr>
      <w:r w:rsidRPr="00AC3B29">
        <w:rPr>
          <w:rFonts w:cs="Arial"/>
          <w:color w:val="000000"/>
          <w:szCs w:val="22"/>
          <w:lang w:eastAsia="en-AU"/>
        </w:rPr>
        <w:br w:type="page"/>
      </w:r>
    </w:p>
    <w:p w14:paraId="7198AE15" w14:textId="77777777" w:rsidR="00512ABD" w:rsidRPr="006E031A" w:rsidRDefault="00512ABD" w:rsidP="00512ABD">
      <w:pPr>
        <w:rPr>
          <w:rFonts w:ascii="Cambria" w:hAnsi="Cambria" w:cs="Arial"/>
          <w:b/>
          <w:bCs/>
          <w:lang w:eastAsia="en-AU"/>
        </w:rPr>
      </w:pPr>
      <w:r w:rsidRPr="006E031A">
        <w:rPr>
          <w:rFonts w:ascii="Cambria" w:hAnsi="Cambria" w:cs="Arial"/>
          <w:b/>
          <w:bCs/>
          <w:lang w:eastAsia="en-AU"/>
        </w:rPr>
        <w:lastRenderedPageBreak/>
        <w:t>Yours sincerely</w:t>
      </w:r>
    </w:p>
    <w:p w14:paraId="095B497A" w14:textId="77777777" w:rsidR="00E84AA1" w:rsidRDefault="00E84AA1" w:rsidP="00512ABD">
      <w:pPr>
        <w:rPr>
          <w:rFonts w:ascii="Cambria" w:hAnsi="Cambria"/>
          <w:color w:val="000000"/>
          <w:lang w:val="en-US"/>
        </w:rPr>
      </w:pPr>
    </w:p>
    <w:p w14:paraId="5C0F50CA" w14:textId="3C9553CE" w:rsidR="007C1D27" w:rsidRDefault="007C1D27" w:rsidP="007C1D27">
      <w:pPr>
        <w:rPr>
          <w:rFonts w:ascii="Cambria" w:hAnsi="Cambria" w:cs="Arial"/>
          <w:i/>
        </w:rPr>
      </w:pPr>
      <w:r>
        <w:rPr>
          <w:rFonts w:ascii="Cambria" w:hAnsi="Cambria" w:cs="Arial"/>
          <w:i/>
        </w:rPr>
        <w:t xml:space="preserve">Joseph Elie </w:t>
      </w:r>
      <w:proofErr w:type="gramStart"/>
      <w:r>
        <w:rPr>
          <w:rFonts w:ascii="Cambria" w:hAnsi="Cambria" w:cs="Arial"/>
          <w:i/>
        </w:rPr>
        <w:t>Moussi,  Timothy</w:t>
      </w:r>
      <w:proofErr w:type="gramEnd"/>
      <w:r>
        <w:rPr>
          <w:rFonts w:ascii="Cambria" w:hAnsi="Cambria" w:cs="Arial"/>
          <w:i/>
        </w:rPr>
        <w:t xml:space="preserve"> </w:t>
      </w:r>
      <w:proofErr w:type="spellStart"/>
      <w:r>
        <w:rPr>
          <w:rFonts w:ascii="Cambria" w:hAnsi="Cambria" w:cs="Arial"/>
          <w:i/>
        </w:rPr>
        <w:t>Betschel</w:t>
      </w:r>
      <w:proofErr w:type="spellEnd"/>
      <w:r>
        <w:rPr>
          <w:rFonts w:ascii="Cambria" w:hAnsi="Cambria" w:cs="Arial"/>
          <w:i/>
        </w:rPr>
        <w:t>, Omar El-</w:t>
      </w:r>
      <w:proofErr w:type="spellStart"/>
      <w:r>
        <w:rPr>
          <w:rFonts w:ascii="Cambria" w:hAnsi="Cambria" w:cs="Arial"/>
          <w:i/>
        </w:rPr>
        <w:t>Eter</w:t>
      </w:r>
      <w:proofErr w:type="spellEnd"/>
      <w:r>
        <w:rPr>
          <w:rFonts w:ascii="Cambria" w:hAnsi="Cambria" w:cs="Arial"/>
          <w:i/>
        </w:rPr>
        <w:t>.</w:t>
      </w:r>
    </w:p>
    <w:p w14:paraId="44E950A4" w14:textId="77777777" w:rsidR="00314771" w:rsidRDefault="00314771" w:rsidP="00512ABD">
      <w:pPr>
        <w:rPr>
          <w:rFonts w:ascii="Cambria" w:hAnsi="Cambria"/>
          <w:color w:val="000000"/>
          <w:lang w:val="en-US"/>
        </w:rPr>
      </w:pPr>
    </w:p>
    <w:p w14:paraId="45C780DD" w14:textId="77777777" w:rsidR="00314771" w:rsidRDefault="00314771" w:rsidP="00314771">
      <w:pPr>
        <w:rPr>
          <w:rFonts w:ascii="Cambria" w:hAnsi="Cambria" w:cs="Arial"/>
          <w:b/>
        </w:rPr>
      </w:pPr>
    </w:p>
    <w:p w14:paraId="11A77D99" w14:textId="77777777" w:rsidR="00314771" w:rsidRDefault="00314771" w:rsidP="00314771">
      <w:pPr>
        <w:rPr>
          <w:rFonts w:ascii="Cambria" w:hAnsi="Cambria" w:cs="Arial"/>
          <w:b/>
        </w:rPr>
      </w:pPr>
    </w:p>
    <w:p w14:paraId="618A0BDB" w14:textId="77777777" w:rsidR="00314771" w:rsidRDefault="00314771" w:rsidP="00314771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Course Coordinator: </w:t>
      </w:r>
    </w:p>
    <w:p w14:paraId="07F5B005" w14:textId="77777777" w:rsidR="00314771" w:rsidRDefault="00314771" w:rsidP="00314771">
      <w:pPr>
        <w:ind w:firstLine="720"/>
        <w:rPr>
          <w:rFonts w:ascii="Cambria" w:hAnsi="Cambria" w:cs="Arial"/>
        </w:rPr>
      </w:pPr>
    </w:p>
    <w:p w14:paraId="633811DF" w14:textId="77777777" w:rsidR="009C6401" w:rsidRDefault="009C6401" w:rsidP="009C6401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>
        <w:rPr>
          <w:color w:val="000000"/>
          <w:lang w:val="en-US"/>
        </w:rPr>
        <w:t>Technologies,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University;</w:t>
      </w:r>
      <w:proofErr w:type="gramEnd"/>
      <w:r>
        <w:rPr>
          <w:color w:val="000000"/>
          <w:lang w:val="en-US"/>
        </w:rPr>
        <w:t xml:space="preserve"> </w:t>
      </w:r>
    </w:p>
    <w:p w14:paraId="7912803C" w14:textId="77777777" w:rsidR="009C6401" w:rsidRPr="00543D0A" w:rsidRDefault="009C6401" w:rsidP="009C6401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14" w:history="1">
        <w:r w:rsidRPr="00762A1A">
          <w:rPr>
            <w:rStyle w:val="Hyperlink"/>
            <w:lang w:val="en-US"/>
          </w:rPr>
          <w:t>timothy.wiley@rmit.edu.au</w:t>
        </w:r>
      </w:hyperlink>
      <w:r>
        <w:rPr>
          <w:color w:val="000000"/>
          <w:lang w:val="en-US"/>
        </w:rPr>
        <w:t xml:space="preserve"> </w:t>
      </w:r>
    </w:p>
    <w:p w14:paraId="1C86BECD" w14:textId="77777777" w:rsidR="00314771" w:rsidRPr="00F91457" w:rsidRDefault="00314771" w:rsidP="00314771">
      <w:pPr>
        <w:ind w:firstLine="720"/>
        <w:rPr>
          <w:color w:val="000000"/>
          <w:lang w:val="en-US"/>
        </w:rPr>
      </w:pPr>
    </w:p>
    <w:p w14:paraId="49590692" w14:textId="77777777" w:rsidR="001009DB" w:rsidRPr="001009DB" w:rsidRDefault="001009DB" w:rsidP="001009DB">
      <w:pPr>
        <w:rPr>
          <w:rFonts w:ascii="Cambria" w:hAnsi="Cambria" w:cs="Arial"/>
          <w:b/>
          <w:bCs/>
        </w:rPr>
      </w:pPr>
      <w:r w:rsidRPr="001009DB">
        <w:rPr>
          <w:rFonts w:ascii="Cambria" w:hAnsi="Cambria" w:cs="Arial"/>
          <w:b/>
          <w:bCs/>
        </w:rPr>
        <w:t xml:space="preserve">Programming Studio staff: </w:t>
      </w:r>
    </w:p>
    <w:p w14:paraId="775DE2E1" w14:textId="77777777" w:rsidR="001009DB" w:rsidRPr="00AD2840" w:rsidRDefault="001009DB" w:rsidP="001009DB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</w:t>
      </w:r>
      <w:proofErr w:type="spellStart"/>
      <w:r w:rsidRPr="00AD2840">
        <w:rPr>
          <w:rFonts w:ascii="Cambria" w:hAnsi="Cambria" w:cs="Arial"/>
        </w:rPr>
        <w:t>Santha</w:t>
      </w:r>
      <w:proofErr w:type="spellEnd"/>
      <w:r w:rsidRPr="00AD2840">
        <w:rPr>
          <w:rFonts w:ascii="Cambria" w:hAnsi="Cambria" w:cs="Arial"/>
        </w:rPr>
        <w:t xml:space="preserve">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  <w:r w:rsidRPr="00AD2840">
        <w:rPr>
          <w:rFonts w:ascii="Cambria" w:hAnsi="Cambria" w:cs="Arial"/>
        </w:rPr>
        <w:t xml:space="preserve">, </w:t>
      </w:r>
      <w:r w:rsidRPr="00AD2840">
        <w:rPr>
          <w:rFonts w:ascii="Cambria" w:hAnsi="Cambria"/>
        </w:rPr>
        <w:t xml:space="preserve">Prof Falk </w:t>
      </w:r>
      <w:proofErr w:type="spellStart"/>
      <w:r w:rsidRPr="00AD2840">
        <w:rPr>
          <w:rFonts w:ascii="Cambria" w:hAnsi="Cambria"/>
        </w:rPr>
        <w:t>Scholer</w:t>
      </w:r>
      <w:proofErr w:type="spellEnd"/>
      <w:r w:rsidRPr="00AD2840">
        <w:rPr>
          <w:rFonts w:ascii="Cambria" w:hAnsi="Cambria"/>
        </w:rPr>
        <w:t>, Rodney Cocker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</w:t>
      </w:r>
      <w:proofErr w:type="spellStart"/>
      <w:r w:rsidRPr="00AD2840">
        <w:rPr>
          <w:rFonts w:ascii="Cambria" w:hAnsi="Cambria"/>
        </w:rPr>
        <w:t>Halil</w:t>
      </w:r>
      <w:proofErr w:type="spellEnd"/>
      <w:r w:rsidRPr="00AD2840">
        <w:rPr>
          <w:rFonts w:ascii="Cambria" w:hAnsi="Cambria"/>
        </w:rPr>
        <w:t xml:space="preserve"> Ali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Vu </w:t>
      </w:r>
      <w:proofErr w:type="spellStart"/>
      <w:r w:rsidRPr="00AD2840">
        <w:rPr>
          <w:rFonts w:ascii="Cambria" w:hAnsi="Cambria"/>
        </w:rPr>
        <w:t>Huy</w:t>
      </w:r>
      <w:proofErr w:type="spellEnd"/>
      <w:r w:rsidRPr="00AD2840">
        <w:rPr>
          <w:rFonts w:ascii="Cambria" w:hAnsi="Cambria"/>
        </w:rPr>
        <w:t xml:space="preserve"> Mai</w:t>
      </w:r>
    </w:p>
    <w:p w14:paraId="6044BB4D" w14:textId="77777777" w:rsidR="00314771" w:rsidRDefault="00314771" w:rsidP="00314771">
      <w:pPr>
        <w:rPr>
          <w:rFonts w:ascii="Cambria" w:hAnsi="Cambr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03E64" w14:paraId="089A785E" w14:textId="77777777" w:rsidTr="00003E64">
        <w:tc>
          <w:tcPr>
            <w:tcW w:w="8920" w:type="dxa"/>
          </w:tcPr>
          <w:p w14:paraId="3D4FB13C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  <w:r w:rsidRPr="00003E64">
              <w:rPr>
                <w:rFonts w:ascii="Cambria" w:hAnsi="Cambria"/>
                <w:lang w:eastAsia="en-AU"/>
              </w:rPr>
              <w:t xml:space="preserve">The preparation and completion of this Participant Information Form is for educational purposes ONLY. This PIF has been prepared by students of the Programming Studio 1 course as part of coursework for conducting user surveys as part of the student’s education in practices for conducting ethical user research. </w:t>
            </w:r>
          </w:p>
          <w:p w14:paraId="353255EF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</w:p>
          <w:p w14:paraId="1981249C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  <w:r w:rsidRPr="00003E64">
              <w:rPr>
                <w:rFonts w:ascii="Cambria" w:hAnsi="Cambria"/>
                <w:lang w:eastAsia="en-AU"/>
              </w:rPr>
              <w:t>This PIF does not form part of any approved ethics project.</w:t>
            </w:r>
          </w:p>
          <w:p w14:paraId="5CA5898F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  <w:r w:rsidRPr="00003E64">
              <w:rPr>
                <w:rFonts w:ascii="Cambria" w:hAnsi="Cambria"/>
                <w:lang w:eastAsia="en-AU"/>
              </w:rPr>
              <w:t>This PIF may not be used outside the bounds of the coursework and class activities for Programming Studio 1.</w:t>
            </w:r>
          </w:p>
          <w:p w14:paraId="3B62AF3B" w14:textId="77777777" w:rsidR="00003E64" w:rsidRDefault="00003E64" w:rsidP="00003E64">
            <w:pPr>
              <w:jc w:val="center"/>
              <w:rPr>
                <w:rFonts w:ascii="Cambria" w:hAnsi="Cambria"/>
                <w:color w:val="FF0000"/>
                <w:lang w:eastAsia="en-AU"/>
              </w:rPr>
            </w:pPr>
          </w:p>
          <w:p w14:paraId="674CCE7D" w14:textId="7D0530AF" w:rsidR="00003E64" w:rsidRPr="00003E64" w:rsidRDefault="00003E64" w:rsidP="00003E64">
            <w:pPr>
              <w:jc w:val="center"/>
              <w:rPr>
                <w:rFonts w:ascii="Cambria" w:hAnsi="Cambria"/>
                <w:b/>
                <w:bCs/>
                <w:color w:val="FF0000"/>
                <w:lang w:eastAsia="en-AU"/>
              </w:rPr>
            </w:pPr>
            <w:r w:rsidRPr="00003E64">
              <w:rPr>
                <w:rFonts w:ascii="Cambria" w:hAnsi="Cambria"/>
                <w:b/>
                <w:bCs/>
                <w:color w:val="FF0000"/>
                <w:lang w:eastAsia="en-AU"/>
              </w:rPr>
              <w:t>If you are not a student or staff member of Programming Studio 1, and you are requested to complete this form, please immediately contact the Course Coordinator using the contact details above</w:t>
            </w:r>
          </w:p>
        </w:tc>
      </w:tr>
    </w:tbl>
    <w:p w14:paraId="229502F9" w14:textId="4E555330" w:rsidR="00F076CB" w:rsidRDefault="00F076CB" w:rsidP="00512ABD">
      <w:pPr>
        <w:rPr>
          <w:rFonts w:ascii="Cambria" w:hAnsi="Cambria"/>
          <w:color w:val="000000"/>
          <w:lang w:eastAsia="en-AU"/>
        </w:rPr>
      </w:pPr>
    </w:p>
    <w:p w14:paraId="7263B295" w14:textId="77777777" w:rsidR="00003E64" w:rsidRDefault="00003E64" w:rsidP="00512ABD">
      <w:pPr>
        <w:rPr>
          <w:rFonts w:ascii="Cambria" w:hAnsi="Cambria"/>
          <w:color w:val="000000"/>
          <w:lang w:eastAsia="en-AU"/>
        </w:rPr>
      </w:pPr>
    </w:p>
    <w:tbl>
      <w:tblPr>
        <w:tblW w:w="0" w:type="auto"/>
        <w:tblBorders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4"/>
      </w:tblGrid>
      <w:tr w:rsidR="00F076CB" w:rsidRPr="009D6747" w14:paraId="30B9DE02" w14:textId="77777777" w:rsidTr="00D676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82865" w14:textId="2E70B9B5" w:rsidR="00003E64" w:rsidRPr="00003E64" w:rsidRDefault="00003E64" w:rsidP="00D676FF">
            <w:pPr>
              <w:spacing w:after="192"/>
              <w:jc w:val="center"/>
              <w:rPr>
                <w:rFonts w:ascii="Cambria" w:hAnsi="Cambria"/>
                <w:color w:val="FF0000"/>
                <w:lang w:eastAsia="en-AU"/>
              </w:rPr>
            </w:pPr>
            <w:bookmarkStart w:id="4" w:name="_Hlk69200290"/>
            <w:r>
              <w:rPr>
                <w:rFonts w:ascii="Cambria" w:hAnsi="Cambria"/>
                <w:color w:val="FF0000"/>
                <w:lang w:eastAsia="en-AU"/>
              </w:rPr>
              <w:t>This box is left on this form as an example ONLY.</w:t>
            </w:r>
          </w:p>
          <w:p w14:paraId="499FD755" w14:textId="24AC5DD3" w:rsidR="00E84AA1" w:rsidRDefault="00F076CB" w:rsidP="00D676FF">
            <w:pPr>
              <w:spacing w:after="192"/>
              <w:jc w:val="center"/>
              <w:rPr>
                <w:rFonts w:ascii="Cambria" w:hAnsi="Cambria"/>
                <w:color w:val="000000"/>
                <w:lang w:eastAsia="en-AU"/>
              </w:rPr>
            </w:pPr>
            <w:commentRangeStart w:id="5"/>
            <w:r w:rsidRPr="009D6747">
              <w:rPr>
                <w:rFonts w:ascii="Cambria" w:hAnsi="Cambria"/>
                <w:color w:val="000000"/>
                <w:lang w:eastAsia="en-AU"/>
              </w:rPr>
              <w:t>Any complaints about your participation in this project may be directed to the Ethics Officer, RMIT Human Research Ethics Committee, Research &amp;</w:t>
            </w:r>
            <w:r w:rsidR="00F576FD">
              <w:rPr>
                <w:rFonts w:ascii="Cambria" w:hAnsi="Cambria"/>
                <w:color w:val="000000"/>
                <w:lang w:eastAsia="en-AU"/>
              </w:rPr>
              <w:t xml:space="preserve"> Innovation, RMIT, GPO Box 2476</w:t>
            </w:r>
            <w:r w:rsidRPr="009D6747">
              <w:rPr>
                <w:rFonts w:ascii="Cambria" w:hAnsi="Cambria"/>
                <w:color w:val="000000"/>
                <w:lang w:eastAsia="en-AU"/>
              </w:rPr>
              <w:t xml:space="preserve">, Melbourne, 3001. </w:t>
            </w:r>
          </w:p>
          <w:p w14:paraId="1414BFA8" w14:textId="77777777" w:rsidR="00E84AA1" w:rsidRDefault="00F076CB" w:rsidP="00D676FF">
            <w:pPr>
              <w:spacing w:after="192"/>
              <w:jc w:val="center"/>
              <w:rPr>
                <w:rFonts w:ascii="Cambria" w:hAnsi="Cambria"/>
                <w:color w:val="000000"/>
                <w:lang w:eastAsia="en-AU"/>
              </w:rPr>
            </w:pPr>
            <w:r w:rsidRPr="009D6747">
              <w:rPr>
                <w:rFonts w:ascii="Cambria" w:hAnsi="Cambria" w:cs="Century Gothic"/>
              </w:rPr>
              <w:t>The telephone number is (03) 9925 2251.</w:t>
            </w:r>
            <w:r w:rsidRPr="009D6747">
              <w:rPr>
                <w:rFonts w:ascii="Cambria" w:hAnsi="Cambria"/>
                <w:color w:val="000000"/>
                <w:lang w:eastAsia="en-AU"/>
              </w:rPr>
              <w:br/>
              <w:t xml:space="preserve">Details of the </w:t>
            </w:r>
            <w:proofErr w:type="gramStart"/>
            <w:r w:rsidRPr="009D6747">
              <w:rPr>
                <w:rFonts w:ascii="Cambria" w:hAnsi="Cambria"/>
                <w:color w:val="000000"/>
                <w:lang w:eastAsia="en-AU"/>
              </w:rPr>
              <w:t>complaints</w:t>
            </w:r>
            <w:proofErr w:type="gramEnd"/>
            <w:r w:rsidRPr="009D6747">
              <w:rPr>
                <w:rFonts w:ascii="Cambria" w:hAnsi="Cambria"/>
                <w:color w:val="000000"/>
                <w:lang w:eastAsia="en-AU"/>
              </w:rPr>
              <w:t xml:space="preserve"> procedure are available on the </w:t>
            </w:r>
          </w:p>
          <w:p w14:paraId="7B095975" w14:textId="77777777" w:rsidR="00F076CB" w:rsidRPr="009D6747" w:rsidRDefault="00796D6C" w:rsidP="00D676FF">
            <w:pPr>
              <w:spacing w:after="192"/>
              <w:jc w:val="center"/>
              <w:rPr>
                <w:rFonts w:ascii="Cambria" w:hAnsi="Cambria"/>
                <w:color w:val="000000"/>
                <w:lang w:eastAsia="en-AU"/>
              </w:rPr>
            </w:pPr>
            <w:hyperlink r:id="rId15" w:history="1">
              <w:r w:rsidR="00F076CB" w:rsidRPr="009D6747">
                <w:rPr>
                  <w:rFonts w:ascii="Cambria" w:hAnsi="Cambria"/>
                  <w:color w:val="333399"/>
                  <w:u w:val="single"/>
                  <w:lang w:eastAsia="en-AU"/>
                </w:rPr>
                <w:t>Complaints with respect to participation in research at RMIT</w:t>
              </w:r>
            </w:hyperlink>
            <w:r w:rsidR="00F076CB" w:rsidRPr="009D6747">
              <w:rPr>
                <w:rFonts w:ascii="Cambria" w:hAnsi="Cambria"/>
                <w:color w:val="000000"/>
                <w:lang w:eastAsia="en-AU"/>
              </w:rPr>
              <w:t xml:space="preserve"> page</w:t>
            </w:r>
            <w:commentRangeEnd w:id="5"/>
            <w:r w:rsidR="00003E64">
              <w:rPr>
                <w:rStyle w:val="CommentReference"/>
              </w:rPr>
              <w:commentReference w:id="5"/>
            </w:r>
          </w:p>
        </w:tc>
      </w:tr>
      <w:bookmarkEnd w:id="4"/>
    </w:tbl>
    <w:p w14:paraId="6586B9FB" w14:textId="77777777" w:rsidR="00E86A25" w:rsidRPr="00512ABD" w:rsidRDefault="00E86A25" w:rsidP="00E84AA1"/>
    <w:sectPr w:rsidR="00E86A25" w:rsidRPr="00512ABD" w:rsidSect="0028131A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2157" w:right="1558" w:bottom="851" w:left="851" w:header="1134" w:footer="851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mothy Wiley" w:date="2021-04-13T09:45:00Z" w:initials="TW">
    <w:p w14:paraId="7C88845C" w14:textId="0D5D5C08" w:rsidR="00B164C1" w:rsidRDefault="00B164C1">
      <w:pPr>
        <w:pStyle w:val="CommentText"/>
      </w:pPr>
      <w:r>
        <w:rPr>
          <w:rStyle w:val="CommentReference"/>
        </w:rPr>
        <w:annotationRef/>
      </w:r>
      <w:r>
        <w:t xml:space="preserve">This is the title of the Survey / Activity that is being </w:t>
      </w:r>
      <w:proofErr w:type="gramStart"/>
      <w:r>
        <w:t>conducted</w:t>
      </w:r>
      <w:proofErr w:type="gramEnd"/>
    </w:p>
  </w:comment>
  <w:comment w:id="1" w:author="Timothy Wiley" w:date="2021-04-13T09:46:00Z" w:initials="TW">
    <w:p w14:paraId="04A33FCA" w14:textId="00CD1910" w:rsidR="00E753A1" w:rsidRDefault="00E753A1">
      <w:pPr>
        <w:pStyle w:val="CommentText"/>
      </w:pPr>
      <w:r>
        <w:rPr>
          <w:rStyle w:val="CommentReference"/>
        </w:rPr>
        <w:annotationRef/>
      </w:r>
      <w:r>
        <w:t>The chief investigator is the person leading the survey / study. For our course purposes, we should leave this as the course co-ordinator (Tim)</w:t>
      </w:r>
    </w:p>
  </w:comment>
  <w:comment w:id="2" w:author="Timothy Wiley" w:date="2021-04-13T09:47:00Z" w:initials="TW">
    <w:p w14:paraId="18D4F09A" w14:textId="0D17A41D" w:rsidR="00E753A1" w:rsidRPr="00E753A1" w:rsidRDefault="00E753A1">
      <w:pPr>
        <w:pStyle w:val="CommentText"/>
        <w:rPr>
          <w:i/>
          <w:iCs/>
        </w:rPr>
      </w:pPr>
      <w:r w:rsidRPr="00E753A1">
        <w:rPr>
          <w:rStyle w:val="CommentReference"/>
          <w:i/>
          <w:iCs/>
        </w:rPr>
        <w:annotationRef/>
      </w:r>
      <w:r w:rsidRPr="00E753A1">
        <w:rPr>
          <w:rFonts w:ascii="Cambria" w:hAnsi="Cambria" w:cs="Arial"/>
          <w:i/>
          <w:iCs/>
        </w:rPr>
        <w:t xml:space="preserve">name your lab demonstrator here and remove the </w:t>
      </w:r>
      <w:proofErr w:type="gramStart"/>
      <w:r w:rsidRPr="00E753A1">
        <w:rPr>
          <w:rFonts w:ascii="Cambria" w:hAnsi="Cambria" w:cs="Arial"/>
          <w:i/>
          <w:iCs/>
        </w:rPr>
        <w:t>rest</w:t>
      </w:r>
      <w:proofErr w:type="gramEnd"/>
    </w:p>
  </w:comment>
  <w:comment w:id="3" w:author="Timothy Wiley" w:date="2021-04-13T09:50:00Z" w:initials="TW">
    <w:p w14:paraId="570ECFC2" w14:textId="38327926" w:rsidR="00C36070" w:rsidRDefault="00C36070">
      <w:pPr>
        <w:pStyle w:val="CommentText"/>
      </w:pPr>
      <w:r>
        <w:rPr>
          <w:rStyle w:val="CommentReference"/>
        </w:rPr>
        <w:annotationRef/>
      </w:r>
      <w:r>
        <w:t>Update this with a more detailed description of the activity</w:t>
      </w:r>
    </w:p>
  </w:comment>
  <w:comment w:id="5" w:author="Timothy Wiley" w:date="2021-04-13T10:07:00Z" w:initials="TW">
    <w:p w14:paraId="35912334" w14:textId="664F443F" w:rsidR="00003E64" w:rsidRDefault="00003E64">
      <w:pPr>
        <w:pStyle w:val="CommentText"/>
      </w:pPr>
      <w:r>
        <w:rPr>
          <w:rStyle w:val="CommentReference"/>
        </w:rPr>
        <w:annotationRef/>
      </w:r>
      <w:r>
        <w:t>This box is left in this example for to show you the information needs to be provided in your PIF in relation to ethical research.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8845C" w15:done="0"/>
  <w15:commentEx w15:paraId="04A33FCA" w15:done="0"/>
  <w15:commentEx w15:paraId="18D4F09A" w15:done="0"/>
  <w15:commentEx w15:paraId="570ECFC2" w15:done="0"/>
  <w15:commentEx w15:paraId="359123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FE6A8" w16cex:dateUtc="2021-04-12T23:45:00Z"/>
  <w16cex:commentExtensible w16cex:durableId="241FE6E1" w16cex:dateUtc="2021-04-12T23:46:00Z"/>
  <w16cex:commentExtensible w16cex:durableId="241FE742" w16cex:dateUtc="2021-04-12T23:47:00Z"/>
  <w16cex:commentExtensible w16cex:durableId="241FE7EB" w16cex:dateUtc="2021-04-12T23:50:00Z"/>
  <w16cex:commentExtensible w16cex:durableId="241FEBCC" w16cex:dateUtc="2021-04-13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8845C" w16cid:durableId="241FE6A8"/>
  <w16cid:commentId w16cid:paraId="04A33FCA" w16cid:durableId="241FE6E1"/>
  <w16cid:commentId w16cid:paraId="18D4F09A" w16cid:durableId="241FE742"/>
  <w16cid:commentId w16cid:paraId="570ECFC2" w16cid:durableId="241FE7EB"/>
  <w16cid:commentId w16cid:paraId="35912334" w16cid:durableId="241FEB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B008" w14:textId="77777777" w:rsidR="00796D6C" w:rsidRDefault="00796D6C">
      <w:r>
        <w:separator/>
      </w:r>
    </w:p>
  </w:endnote>
  <w:endnote w:type="continuationSeparator" w:id="0">
    <w:p w14:paraId="474B512A" w14:textId="77777777" w:rsidR="00796D6C" w:rsidRDefault="0079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25D5A" w14:textId="77777777" w:rsidR="00202487" w:rsidRPr="00305AF0" w:rsidRDefault="005B0617" w:rsidP="00E86A25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right="-1718"/>
      <w:jc w:val="center"/>
      <w:rPr>
        <w:szCs w:val="12"/>
      </w:rPr>
    </w:pPr>
    <w:r w:rsidRPr="00305AF0">
      <w:rPr>
        <w:noProof/>
        <w:szCs w:val="12"/>
      </w:rPr>
      <w:drawing>
        <wp:anchor distT="0" distB="0" distL="114300" distR="114300" simplePos="0" relativeHeight="251657728" behindDoc="1" locked="0" layoutInCell="1" allowOverlap="1" wp14:anchorId="32B760AD" wp14:editId="4004ADBB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123950" cy="152400"/>
          <wp:effectExtent l="0" t="0" r="0" b="0"/>
          <wp:wrapNone/>
          <wp:docPr id="18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487" w:rsidRPr="00305AF0">
      <w:rPr>
        <w:szCs w:val="12"/>
        <w:lang w:val="en-US"/>
      </w:rPr>
      <w:t xml:space="preserve">Page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PAGE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  <w:r w:rsidR="00202487" w:rsidRPr="00305AF0">
      <w:rPr>
        <w:szCs w:val="12"/>
        <w:lang w:val="en-US"/>
      </w:rPr>
      <w:t xml:space="preserve"> of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NUMPAGES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5759B" w14:textId="77777777" w:rsidR="00202487" w:rsidRDefault="00202487" w:rsidP="00E86A25">
    <w:pPr>
      <w:pStyle w:val="Footer"/>
      <w:tabs>
        <w:tab w:val="clear" w:pos="4153"/>
        <w:tab w:val="clear" w:pos="8306"/>
      </w:tabs>
      <w:ind w:right="-118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6D06" w14:textId="77777777" w:rsidR="00796D6C" w:rsidRDefault="00796D6C">
      <w:r>
        <w:separator/>
      </w:r>
    </w:p>
  </w:footnote>
  <w:footnote w:type="continuationSeparator" w:id="0">
    <w:p w14:paraId="4F880587" w14:textId="77777777" w:rsidR="00796D6C" w:rsidRDefault="0079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E0E7" w14:textId="77777777" w:rsidR="00202487" w:rsidRDefault="00202487" w:rsidP="00E86A25">
    <w:pPr>
      <w:pStyle w:val="Header"/>
      <w:tabs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50DD" w14:textId="77777777" w:rsidR="00202487" w:rsidRDefault="005B0617" w:rsidP="00E86A25">
    <w:pPr>
      <w:pStyle w:val="Header"/>
      <w:tabs>
        <w:tab w:val="clear" w:pos="8306"/>
        <w:tab w:val="right" w:pos="820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E89B375" wp14:editId="53B63EC8">
              <wp:simplePos x="0" y="0"/>
              <wp:positionH relativeFrom="column">
                <wp:posOffset>4584700</wp:posOffset>
              </wp:positionH>
              <wp:positionV relativeFrom="paragraph">
                <wp:posOffset>-392430</wp:posOffset>
              </wp:positionV>
              <wp:extent cx="1804670" cy="857250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4670" cy="857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1726" w14:textId="2A7ECB77" w:rsidR="00202487" w:rsidRDefault="00030379">
                          <w:pPr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School of </w:t>
                          </w:r>
                          <w:r w:rsidR="002266F5">
                            <w:rPr>
                              <w:color w:val="FF0000"/>
                              <w:sz w:val="16"/>
                              <w:szCs w:val="16"/>
                            </w:rPr>
                            <w:t>Computer Technologies, STEM College</w:t>
                          </w:r>
                        </w:p>
                        <w:p w14:paraId="3EC4DDF4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  <w:p w14:paraId="2183A89E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  <w:r w:rsidRPr="00576FF2">
                            <w:rPr>
                              <w:sz w:val="16"/>
                              <w:szCs w:val="16"/>
                              <w:lang w:val="it-IT"/>
                            </w:rPr>
                            <w:t>GPO Box 2476V</w:t>
                          </w:r>
                        </w:p>
                        <w:p w14:paraId="52E87A1B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Melbourne VIC 3001</w:t>
                          </w:r>
                        </w:p>
                        <w:p w14:paraId="3BA14D4D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Australia</w:t>
                          </w:r>
                        </w:p>
                        <w:p w14:paraId="361F679A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DD6569C" w14:textId="77777777" w:rsidR="00202487" w:rsidRDefault="00796D6C" w:rsidP="00E86A25">
                          <w:pPr>
                            <w:numPr>
                              <w:ilvl w:val="0"/>
                              <w:numId w:val="8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F076CB" w:rsidRPr="00881B0F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www.rmit.edu.au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B3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1pt;margin-top:-30.9pt;width:142.1pt;height:6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" stroked="f">
              <v:path arrowok="t"/>
              <v:textbox inset="0,0,0,0">
                <w:txbxContent>
                  <w:p w14:paraId="1D401726" w14:textId="2A7ECB77" w:rsidR="00202487" w:rsidRDefault="00030379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color w:val="FF0000"/>
                        <w:sz w:val="16"/>
                        <w:szCs w:val="16"/>
                      </w:rPr>
                      <w:t xml:space="preserve">School of </w:t>
                    </w:r>
                    <w:r w:rsidR="002266F5">
                      <w:rPr>
                        <w:color w:val="FF0000"/>
                        <w:sz w:val="16"/>
                        <w:szCs w:val="16"/>
                      </w:rPr>
                      <w:t>Computer Technologies, STEM College</w:t>
                    </w:r>
                  </w:p>
                  <w:p w14:paraId="3EC4DDF4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</w:p>
                  <w:p w14:paraId="2183A89E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  <w:r w:rsidRPr="00576FF2">
                      <w:rPr>
                        <w:sz w:val="16"/>
                        <w:szCs w:val="16"/>
                        <w:lang w:val="it-IT"/>
                      </w:rPr>
                      <w:t>GPO Box 2476V</w:t>
                    </w:r>
                  </w:p>
                  <w:p w14:paraId="52E87A1B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Melbourne VIC 3001</w:t>
                    </w:r>
                  </w:p>
                  <w:p w14:paraId="3BA14D4D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Australia</w:t>
                    </w:r>
                  </w:p>
                  <w:p w14:paraId="361F679A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</w:p>
                  <w:p w14:paraId="6DD6569C" w14:textId="77777777" w:rsidR="00202487" w:rsidRDefault="00796D6C" w:rsidP="00E86A25">
                    <w:pPr>
                      <w:numPr>
                        <w:ilvl w:val="0"/>
                        <w:numId w:val="8"/>
                      </w:numPr>
                      <w:rPr>
                        <w:sz w:val="16"/>
                        <w:szCs w:val="16"/>
                      </w:rPr>
                    </w:pPr>
                    <w:hyperlink r:id="rId2" w:history="1">
                      <w:r w:rsidR="00F076CB" w:rsidRPr="00881B0F">
                        <w:rPr>
                          <w:rStyle w:val="Hyperlink"/>
                          <w:sz w:val="16"/>
                          <w:szCs w:val="16"/>
                        </w:rPr>
                        <w:t>www.rmit.edu.au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193701A" wp14:editId="60404912">
          <wp:simplePos x="0" y="0"/>
          <wp:positionH relativeFrom="column">
            <wp:posOffset>-180340</wp:posOffset>
          </wp:positionH>
          <wp:positionV relativeFrom="paragraph">
            <wp:posOffset>-194310</wp:posOffset>
          </wp:positionV>
          <wp:extent cx="1257300" cy="447675"/>
          <wp:effectExtent l="0" t="0" r="0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11.25pt" o:bullet="t">
        <v:imagedata r:id="rId1" o:title="msoCF"/>
      </v:shape>
    </w:pict>
  </w:numPicBullet>
  <w:abstractNum w:abstractNumId="0" w15:restartNumberingAfterBreak="0">
    <w:nsid w:val="FFFFFF1D"/>
    <w:multiLevelType w:val="multilevel"/>
    <w:tmpl w:val="AD762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527D"/>
    <w:multiLevelType w:val="hybridMultilevel"/>
    <w:tmpl w:val="A084937E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" w15:restartNumberingAfterBreak="0">
    <w:nsid w:val="0A690BBD"/>
    <w:multiLevelType w:val="hybridMultilevel"/>
    <w:tmpl w:val="032E7E6C"/>
    <w:lvl w:ilvl="0" w:tplc="72DAA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342EF"/>
    <w:multiLevelType w:val="multilevel"/>
    <w:tmpl w:val="F006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91780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D07F8"/>
    <w:multiLevelType w:val="hybridMultilevel"/>
    <w:tmpl w:val="B5B8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13E82"/>
    <w:multiLevelType w:val="hybridMultilevel"/>
    <w:tmpl w:val="64CA036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0978A7"/>
    <w:multiLevelType w:val="singleLevel"/>
    <w:tmpl w:val="CA44402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8" w15:restartNumberingAfterBreak="0">
    <w:nsid w:val="1F62389E"/>
    <w:multiLevelType w:val="hybridMultilevel"/>
    <w:tmpl w:val="6AA004D2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53440"/>
    <w:multiLevelType w:val="hybridMultilevel"/>
    <w:tmpl w:val="6EC619A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4952761"/>
    <w:multiLevelType w:val="hybridMultilevel"/>
    <w:tmpl w:val="2ADA5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65E48"/>
    <w:multiLevelType w:val="hybridMultilevel"/>
    <w:tmpl w:val="5C72E58C"/>
    <w:lvl w:ilvl="0" w:tplc="20CEFC1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4CDC"/>
    <w:multiLevelType w:val="hybridMultilevel"/>
    <w:tmpl w:val="969EC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2A2E95"/>
    <w:multiLevelType w:val="hybridMultilevel"/>
    <w:tmpl w:val="6860820C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83706"/>
    <w:multiLevelType w:val="multilevel"/>
    <w:tmpl w:val="6860820C"/>
    <w:lvl w:ilvl="0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6397F"/>
    <w:multiLevelType w:val="hybridMultilevel"/>
    <w:tmpl w:val="102E2AD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56D0E"/>
    <w:multiLevelType w:val="hybridMultilevel"/>
    <w:tmpl w:val="F006D1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862B2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820D8"/>
    <w:multiLevelType w:val="multilevel"/>
    <w:tmpl w:val="75E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509E6"/>
    <w:multiLevelType w:val="hybridMultilevel"/>
    <w:tmpl w:val="E546352C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0" w15:restartNumberingAfterBreak="0">
    <w:nsid w:val="57BD4010"/>
    <w:multiLevelType w:val="multilevel"/>
    <w:tmpl w:val="D5580A70"/>
    <w:lvl w:ilvl="0">
      <w:start w:val="8"/>
      <w:numFmt w:val="decimalZero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1700"/>
        </w:tabs>
        <w:ind w:left="1700" w:hanging="18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0"/>
        </w:tabs>
        <w:ind w:left="15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0"/>
        </w:tabs>
        <w:ind w:left="1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00"/>
        </w:tabs>
        <w:ind w:left="1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0"/>
        </w:tabs>
        <w:ind w:left="1000" w:hanging="1800"/>
      </w:pPr>
      <w:rPr>
        <w:rFonts w:hint="default"/>
      </w:rPr>
    </w:lvl>
  </w:abstractNum>
  <w:abstractNum w:abstractNumId="21" w15:restartNumberingAfterBreak="0">
    <w:nsid w:val="797C4A53"/>
    <w:multiLevelType w:val="multilevel"/>
    <w:tmpl w:val="032E7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21"/>
  </w:num>
  <w:num w:numId="5">
    <w:abstractNumId w:val="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10"/>
  </w:num>
  <w:num w:numId="16">
    <w:abstractNumId w:val="9"/>
  </w:num>
  <w:num w:numId="17">
    <w:abstractNumId w:val="17"/>
  </w:num>
  <w:num w:numId="18">
    <w:abstractNumId w:val="4"/>
  </w:num>
  <w:num w:numId="19">
    <w:abstractNumId w:val="15"/>
  </w:num>
  <w:num w:numId="20">
    <w:abstractNumId w:val="12"/>
  </w:num>
  <w:num w:numId="21">
    <w:abstractNumId w:val="0"/>
  </w:num>
  <w:num w:numId="2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othy Wiley">
    <w15:presenceInfo w15:providerId="AD" w15:userId="S::timothy.wiley@rmit.edu.au::4008cf7a-490a-4210-82b2-f4ad1f851b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CE"/>
    <w:rsid w:val="00003E64"/>
    <w:rsid w:val="000229B5"/>
    <w:rsid w:val="00030379"/>
    <w:rsid w:val="00056D99"/>
    <w:rsid w:val="000B1231"/>
    <w:rsid w:val="000C3A0F"/>
    <w:rsid w:val="000C70A7"/>
    <w:rsid w:val="000C7BB2"/>
    <w:rsid w:val="001009DB"/>
    <w:rsid w:val="00153684"/>
    <w:rsid w:val="00154F4F"/>
    <w:rsid w:val="00160CB7"/>
    <w:rsid w:val="00174B56"/>
    <w:rsid w:val="001773E6"/>
    <w:rsid w:val="00187131"/>
    <w:rsid w:val="001926C2"/>
    <w:rsid w:val="00197F38"/>
    <w:rsid w:val="001B18C5"/>
    <w:rsid w:val="001B5DA6"/>
    <w:rsid w:val="001C40AC"/>
    <w:rsid w:val="001F0BB4"/>
    <w:rsid w:val="00202487"/>
    <w:rsid w:val="002149D0"/>
    <w:rsid w:val="00220564"/>
    <w:rsid w:val="002266F5"/>
    <w:rsid w:val="00235DB7"/>
    <w:rsid w:val="002414C0"/>
    <w:rsid w:val="0028131A"/>
    <w:rsid w:val="002B776B"/>
    <w:rsid w:val="002D3497"/>
    <w:rsid w:val="00314771"/>
    <w:rsid w:val="003445F9"/>
    <w:rsid w:val="00352474"/>
    <w:rsid w:val="003524F8"/>
    <w:rsid w:val="0037423A"/>
    <w:rsid w:val="003B0197"/>
    <w:rsid w:val="003D6D30"/>
    <w:rsid w:val="004328FD"/>
    <w:rsid w:val="00453F7C"/>
    <w:rsid w:val="00470D83"/>
    <w:rsid w:val="004D4238"/>
    <w:rsid w:val="005034B5"/>
    <w:rsid w:val="00512ABD"/>
    <w:rsid w:val="00512BBE"/>
    <w:rsid w:val="00541ADE"/>
    <w:rsid w:val="00542FCC"/>
    <w:rsid w:val="00543D0A"/>
    <w:rsid w:val="00576FF2"/>
    <w:rsid w:val="0058340A"/>
    <w:rsid w:val="005A4D0C"/>
    <w:rsid w:val="005B0617"/>
    <w:rsid w:val="005F47DD"/>
    <w:rsid w:val="00600E24"/>
    <w:rsid w:val="0068397E"/>
    <w:rsid w:val="00686713"/>
    <w:rsid w:val="006A0C60"/>
    <w:rsid w:val="00703A6E"/>
    <w:rsid w:val="007461ED"/>
    <w:rsid w:val="00766968"/>
    <w:rsid w:val="007905D2"/>
    <w:rsid w:val="00796D6C"/>
    <w:rsid w:val="007C1D27"/>
    <w:rsid w:val="008069B1"/>
    <w:rsid w:val="008135AB"/>
    <w:rsid w:val="0082147D"/>
    <w:rsid w:val="00827127"/>
    <w:rsid w:val="008320EB"/>
    <w:rsid w:val="00842D8B"/>
    <w:rsid w:val="00887FCB"/>
    <w:rsid w:val="0089023B"/>
    <w:rsid w:val="008A7B13"/>
    <w:rsid w:val="008D4F1A"/>
    <w:rsid w:val="00915CA9"/>
    <w:rsid w:val="00925948"/>
    <w:rsid w:val="009724CA"/>
    <w:rsid w:val="009A03E8"/>
    <w:rsid w:val="009C41DE"/>
    <w:rsid w:val="009C6401"/>
    <w:rsid w:val="009D5FF6"/>
    <w:rsid w:val="009F0AEB"/>
    <w:rsid w:val="009F35B9"/>
    <w:rsid w:val="00A11764"/>
    <w:rsid w:val="00A25BD0"/>
    <w:rsid w:val="00A278C4"/>
    <w:rsid w:val="00A4085C"/>
    <w:rsid w:val="00A7690B"/>
    <w:rsid w:val="00AC180E"/>
    <w:rsid w:val="00AD2840"/>
    <w:rsid w:val="00AD661D"/>
    <w:rsid w:val="00AE334B"/>
    <w:rsid w:val="00B164C1"/>
    <w:rsid w:val="00B32162"/>
    <w:rsid w:val="00B32293"/>
    <w:rsid w:val="00B36ED2"/>
    <w:rsid w:val="00B40F29"/>
    <w:rsid w:val="00B447CE"/>
    <w:rsid w:val="00B537DC"/>
    <w:rsid w:val="00B716E2"/>
    <w:rsid w:val="00BA49B1"/>
    <w:rsid w:val="00BD514E"/>
    <w:rsid w:val="00C36070"/>
    <w:rsid w:val="00C474B6"/>
    <w:rsid w:val="00C505C0"/>
    <w:rsid w:val="00C63A86"/>
    <w:rsid w:val="00C65405"/>
    <w:rsid w:val="00C91167"/>
    <w:rsid w:val="00CA3A37"/>
    <w:rsid w:val="00CB618D"/>
    <w:rsid w:val="00CB68D7"/>
    <w:rsid w:val="00CF37CC"/>
    <w:rsid w:val="00D01275"/>
    <w:rsid w:val="00D10722"/>
    <w:rsid w:val="00D676FF"/>
    <w:rsid w:val="00D74D81"/>
    <w:rsid w:val="00D955E0"/>
    <w:rsid w:val="00DC2FD3"/>
    <w:rsid w:val="00DD7584"/>
    <w:rsid w:val="00DE7A82"/>
    <w:rsid w:val="00E1627B"/>
    <w:rsid w:val="00E3477E"/>
    <w:rsid w:val="00E551F0"/>
    <w:rsid w:val="00E5559E"/>
    <w:rsid w:val="00E753A1"/>
    <w:rsid w:val="00E84AA1"/>
    <w:rsid w:val="00E86A25"/>
    <w:rsid w:val="00EF5C73"/>
    <w:rsid w:val="00F076CB"/>
    <w:rsid w:val="00F12F93"/>
    <w:rsid w:val="00F30711"/>
    <w:rsid w:val="00F566C7"/>
    <w:rsid w:val="00F576FD"/>
    <w:rsid w:val="00F91457"/>
    <w:rsid w:val="00F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B9ADFD"/>
  <w15:chartTrackingRefBased/>
  <w15:docId w15:val="{D83D5406-B52F-C94C-B858-FE49B20F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9D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8061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FFFFFF"/>
      <w:u w:val="single"/>
    </w:rPr>
  </w:style>
  <w:style w:type="paragraph" w:styleId="Header">
    <w:name w:val="head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styleId="Footer">
    <w:name w:val="foot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customStyle="1" w:styleId="Style0">
    <w:name w:val="Style0"/>
    <w:rsid w:val="00F35D5A"/>
    <w:pPr>
      <w:autoSpaceDE w:val="0"/>
      <w:autoSpaceDN w:val="0"/>
      <w:adjustRightInd w:val="0"/>
    </w:pPr>
    <w:rPr>
      <w:rFonts w:ascii="Arial" w:hAnsi="Arial"/>
      <w:sz w:val="24"/>
      <w:szCs w:val="24"/>
      <w:lang w:eastAsia="en-AU"/>
    </w:rPr>
  </w:style>
  <w:style w:type="character" w:styleId="Hyperlink">
    <w:name w:val="Hyperlink"/>
    <w:rsid w:val="00AA7BDE"/>
    <w:rPr>
      <w:color w:val="0000FF"/>
      <w:u w:val="single"/>
    </w:rPr>
  </w:style>
  <w:style w:type="table" w:styleId="TableGrid">
    <w:name w:val="Table Grid"/>
    <w:basedOn w:val="TableNormal"/>
    <w:rsid w:val="003B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76F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76FE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512BBE"/>
  </w:style>
  <w:style w:type="character" w:customStyle="1" w:styleId="FootnoteTextChar">
    <w:name w:val="Footnote Text Char"/>
    <w:link w:val="FootnoteText"/>
    <w:rsid w:val="00512BBE"/>
    <w:rPr>
      <w:sz w:val="24"/>
      <w:szCs w:val="24"/>
      <w:lang w:val="en-AU"/>
    </w:rPr>
  </w:style>
  <w:style w:type="character" w:styleId="FootnoteReference">
    <w:name w:val="footnote reference"/>
    <w:rsid w:val="00512BBE"/>
    <w:rPr>
      <w:vertAlign w:val="superscript"/>
    </w:rPr>
  </w:style>
  <w:style w:type="character" w:styleId="CommentReference">
    <w:name w:val="annotation reference"/>
    <w:rsid w:val="00CA3A37"/>
    <w:rPr>
      <w:sz w:val="18"/>
      <w:szCs w:val="18"/>
    </w:rPr>
  </w:style>
  <w:style w:type="paragraph" w:styleId="CommentText">
    <w:name w:val="annotation text"/>
    <w:basedOn w:val="Normal"/>
    <w:link w:val="CommentTextChar"/>
    <w:rsid w:val="00CA3A37"/>
  </w:style>
  <w:style w:type="character" w:customStyle="1" w:styleId="CommentTextChar">
    <w:name w:val="Comment Text Char"/>
    <w:link w:val="CommentText"/>
    <w:rsid w:val="00CA3A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A3A3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A3A37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CB68D7"/>
    <w:pPr>
      <w:ind w:left="720"/>
      <w:contextualSpacing/>
    </w:pPr>
    <w:rPr>
      <w:rFonts w:ascii="Arial" w:eastAsia="Cambria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1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s3908107@student.rmit.edu.au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mailto:timothy.wiley@rmit.edu.a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rmit.edu.au/browse;ID=2jqrnb7hnpyo" TargetMode="Externa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timothy.wiley@rmit.edu.au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rmit.edu.au" TargetMode="External"/><Relationship Id="rId1" Type="http://schemas.openxmlformats.org/officeDocument/2006/relationships/hyperlink" Target="http://www.rmit.edu.a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ecure\0030_People\Margaret_Woods\RMIT_Maps_logo\School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B803-00C0-4C45-9BD7-FC5B769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Letterhead</Template>
  <TotalTime>40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RMIT University</Company>
  <LinksUpToDate>false</LinksUpToDate>
  <CharactersWithSpaces>5388</CharactersWithSpaces>
  <SharedDoc>false</SharedDoc>
  <HLinks>
    <vt:vector size="36" baseType="variant">
      <vt:variant>
        <vt:i4>852033</vt:i4>
      </vt:variant>
      <vt:variant>
        <vt:i4>12</vt:i4>
      </vt:variant>
      <vt:variant>
        <vt:i4>0</vt:i4>
      </vt:variant>
      <vt:variant>
        <vt:i4>5</vt:i4>
      </vt:variant>
      <vt:variant>
        <vt:lpwstr>http://www.rmit.edu.au/browse;ID=2jqrnb7hnpyo</vt:lpwstr>
      </vt:variant>
      <vt:variant>
        <vt:lpwstr/>
      </vt:variant>
      <vt:variant>
        <vt:i4>7733313</vt:i4>
      </vt:variant>
      <vt:variant>
        <vt:i4>9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6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7733313</vt:i4>
      </vt:variant>
      <vt:variant>
        <vt:i4>3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0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2162744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 Need User Information</dc:creator>
  <cp:keywords/>
  <cp:lastModifiedBy>Joseph Moussi</cp:lastModifiedBy>
  <cp:revision>22</cp:revision>
  <cp:lastPrinted>2014-03-05T04:54:00Z</cp:lastPrinted>
  <dcterms:created xsi:type="dcterms:W3CDTF">2021-04-12T23:42:00Z</dcterms:created>
  <dcterms:modified xsi:type="dcterms:W3CDTF">2021-04-30T07:21:00Z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RMIT University</vt:lpwstr>
  </property>
  <property fmtid="{D5CDD505-2E9C-101B-9397-08002B2CF9AE}" pid="3" name="Location1">
    <vt:lpwstr>Building 1 Level 1 Room 1</vt:lpwstr>
  </property>
  <property fmtid="{D5CDD505-2E9C-101B-9397-08002B2CF9AE}" pid="4" name="Location2">
    <vt:lpwstr>124 La Trobe Street</vt:lpwstr>
  </property>
  <property fmtid="{D5CDD505-2E9C-101B-9397-08002B2CF9AE}" pid="5" name="Location3">
    <vt:lpwstr>Melbourne VIC 3000</vt:lpwstr>
  </property>
  <property fmtid="{D5CDD505-2E9C-101B-9397-08002B2CF9AE}" pid="6" name="Telephone number">
    <vt:lpwstr>9925 2000</vt:lpwstr>
  </property>
  <property fmtid="{D5CDD505-2E9C-101B-9397-08002B2CF9AE}" pid="7" name="Fax Number">
    <vt:lpwstr>9925 2000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SetDate">
    <vt:lpwstr>2021-04-12T23:42:23Z</vt:lpwstr>
  </property>
  <property fmtid="{D5CDD505-2E9C-101B-9397-08002B2CF9AE}" pid="10" name="MSIP_Label_8c3d088b-6243-4963-a2e2-8b321ab7f8fc_Method">
    <vt:lpwstr>Privileged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MSIP_Label_8c3d088b-6243-4963-a2e2-8b321ab7f8fc_ActionId">
    <vt:lpwstr>f48bf874-7990-4911-b731-3635f026dc9f</vt:lpwstr>
  </property>
  <property fmtid="{D5CDD505-2E9C-101B-9397-08002B2CF9AE}" pid="14" name="MSIP_Label_8c3d088b-6243-4963-a2e2-8b321ab7f8fc_ContentBits">
    <vt:lpwstr>1</vt:lpwstr>
  </property>
</Properties>
</file>